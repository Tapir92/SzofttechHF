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Pr="00F02C19" w:rsidRDefault="000459B0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Szoftvertechnológia</w:t>
      </w:r>
    </w:p>
    <w:p w:rsidR="000459B0" w:rsidRPr="00F02C19" w:rsidRDefault="000459B0" w:rsidP="00913FC5">
      <w:pPr>
        <w:pStyle w:val="Title"/>
        <w:rPr>
          <w:rFonts w:ascii="Arial" w:hAnsi="Arial" w:cs="Arial"/>
          <w:sz w:val="56"/>
          <w:szCs w:val="56"/>
        </w:rPr>
      </w:pPr>
      <w:r w:rsidRPr="00F02C19">
        <w:rPr>
          <w:rFonts w:ascii="Arial" w:hAnsi="Arial" w:cs="Arial"/>
          <w:sz w:val="56"/>
          <w:szCs w:val="56"/>
        </w:rPr>
        <w:t>Házi feladat</w:t>
      </w:r>
    </w:p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Pr="00F02C19" w:rsidRDefault="000459B0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Tóth Péter</w:t>
      </w:r>
    </w:p>
    <w:p w:rsidR="000459B0" w:rsidRPr="00F02C19" w:rsidRDefault="000459B0" w:rsidP="00913FC5">
      <w:pPr>
        <w:pStyle w:val="magyarazat"/>
        <w:jc w:val="center"/>
        <w:rPr>
          <w:sz w:val="72"/>
          <w:szCs w:val="72"/>
        </w:rPr>
      </w:pPr>
      <w:r>
        <w:rPr>
          <w:sz w:val="72"/>
          <w:szCs w:val="72"/>
        </w:rPr>
        <w:t>NEPTUN</w:t>
      </w:r>
    </w:p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459B0" w:rsidRDefault="000459B0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459B0" w:rsidRDefault="000459B0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459B0" w:rsidRDefault="000459B0" w:rsidP="00FE1867">
      <w:pPr>
        <w:autoSpaceDE/>
        <w:autoSpaceDN/>
        <w:jc w:val="center"/>
        <w:rPr>
          <w:sz w:val="48"/>
          <w:szCs w:val="48"/>
          <w:lang w:val="hu-HU"/>
        </w:rPr>
      </w:pPr>
    </w:p>
    <w:p w:rsidR="000459B0" w:rsidRPr="00FE4F3C" w:rsidRDefault="000459B0" w:rsidP="00FE1867">
      <w:pPr>
        <w:autoSpaceDE/>
        <w:autoSpaceDN/>
        <w:jc w:val="center"/>
        <w:rPr>
          <w:sz w:val="48"/>
          <w:szCs w:val="48"/>
        </w:rPr>
      </w:pPr>
      <w:r w:rsidRPr="00FE4F3C">
        <w:rPr>
          <w:sz w:val="48"/>
          <w:szCs w:val="48"/>
          <w:lang w:val="hu-HU"/>
        </w:rPr>
        <w:t>BME IIT, 201</w:t>
      </w:r>
      <w:r>
        <w:rPr>
          <w:sz w:val="48"/>
          <w:szCs w:val="48"/>
          <w:lang w:val="hu-HU"/>
        </w:rPr>
        <w:t>6</w:t>
      </w:r>
    </w:p>
    <w:p w:rsidR="000459B0" w:rsidRDefault="000459B0" w:rsidP="00FE1867">
      <w:pPr>
        <w:autoSpaceDE/>
        <w:autoSpaceDN/>
        <w:rPr>
          <w:lang w:val="hu-HU"/>
        </w:rPr>
      </w:pPr>
    </w:p>
    <w:p w:rsidR="000459B0" w:rsidRDefault="000459B0" w:rsidP="00FE1867">
      <w:pPr>
        <w:autoSpaceDE/>
        <w:autoSpaceDN/>
        <w:rPr>
          <w:lang w:val="hu-HU"/>
        </w:rPr>
        <w:sectPr w:rsidR="000459B0" w:rsidSect="00B434C1">
          <w:footerReference w:type="default" r:id="rId7"/>
          <w:pgSz w:w="11906" w:h="16838"/>
          <w:pgMar w:top="720" w:right="720" w:bottom="720" w:left="720" w:header="708" w:footer="708" w:gutter="0"/>
          <w:cols w:space="708"/>
          <w:titlePg/>
          <w:docGrid w:linePitch="360"/>
        </w:sectPr>
      </w:pPr>
    </w:p>
    <w:p w:rsidR="000459B0" w:rsidRDefault="000459B0" w:rsidP="00913FC5">
      <w:pPr>
        <w:pStyle w:val="Heading1"/>
        <w:jc w:val="left"/>
      </w:pPr>
      <w:r>
        <w:t>Feladatleírás</w:t>
      </w:r>
    </w:p>
    <w:p w:rsidR="000459B0" w:rsidRDefault="000459B0" w:rsidP="00913FC5">
      <w:pPr>
        <w:pStyle w:val="magyarazat"/>
      </w:pPr>
      <w:r>
        <w:t xml:space="preserve"> [A feladat max. 1000 karakteres részletezettségű magyar nyelvű leírása.]</w:t>
      </w:r>
    </w:p>
    <w:p w:rsidR="000459B0" w:rsidRPr="00E45FE5" w:rsidRDefault="000459B0" w:rsidP="00913FC5"/>
    <w:p w:rsidR="000459B0" w:rsidRPr="00173C66" w:rsidRDefault="000459B0" w:rsidP="00913FC5">
      <w:pPr>
        <w:pStyle w:val="Heading1"/>
        <w:jc w:val="left"/>
      </w:pPr>
      <w:r>
        <w:t>Követelmények</w:t>
      </w:r>
    </w:p>
    <w:p w:rsidR="000459B0" w:rsidRDefault="000459B0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Funkcionális követelmények</w:t>
      </w:r>
    </w:p>
    <w:p w:rsidR="000459B0" w:rsidRDefault="000459B0" w:rsidP="00913FC5">
      <w:pPr>
        <w:pStyle w:val="magyarazat"/>
      </w:pPr>
      <w:r>
        <w:t>[Az alábbi táblázat kitöltésével készítendő.]</w:t>
      </w:r>
    </w:p>
    <w:tbl>
      <w:tblPr>
        <w:tblW w:w="9322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984"/>
        <w:gridCol w:w="1843"/>
      </w:tblGrid>
      <w:tr w:rsidR="000459B0" w:rsidRPr="00583710">
        <w:tc>
          <w:tcPr>
            <w:tcW w:w="1430" w:type="dxa"/>
          </w:tcPr>
          <w:p w:rsidR="000459B0" w:rsidRPr="00583710" w:rsidRDefault="000459B0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0459B0" w:rsidRPr="00583710" w:rsidRDefault="000459B0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984" w:type="dxa"/>
          </w:tcPr>
          <w:p w:rsidR="000459B0" w:rsidRPr="00583710" w:rsidRDefault="000459B0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Use-case</w:t>
            </w:r>
          </w:p>
        </w:tc>
        <w:tc>
          <w:tcPr>
            <w:tcW w:w="1843" w:type="dxa"/>
          </w:tcPr>
          <w:p w:rsidR="000459B0" w:rsidRPr="00583710" w:rsidRDefault="000459B0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0459B0" w:rsidRPr="00583710">
        <w:tc>
          <w:tcPr>
            <w:tcW w:w="1430" w:type="dxa"/>
          </w:tcPr>
          <w:p w:rsidR="000459B0" w:rsidRDefault="000459B0" w:rsidP="00541ADD">
            <w:pPr>
              <w:pStyle w:val="magyarazat"/>
            </w:pPr>
          </w:p>
        </w:tc>
        <w:tc>
          <w:tcPr>
            <w:tcW w:w="4065" w:type="dxa"/>
          </w:tcPr>
          <w:p w:rsidR="000459B0" w:rsidRDefault="000459B0" w:rsidP="00541ADD">
            <w:pPr>
              <w:pStyle w:val="magyarazat"/>
            </w:pPr>
          </w:p>
        </w:tc>
        <w:tc>
          <w:tcPr>
            <w:tcW w:w="1984" w:type="dxa"/>
          </w:tcPr>
          <w:p w:rsidR="000459B0" w:rsidRDefault="000459B0" w:rsidP="00541ADD">
            <w:pPr>
              <w:pStyle w:val="magyarazat"/>
            </w:pPr>
          </w:p>
        </w:tc>
        <w:tc>
          <w:tcPr>
            <w:tcW w:w="1843" w:type="dxa"/>
          </w:tcPr>
          <w:p w:rsidR="000459B0" w:rsidRDefault="000459B0" w:rsidP="00541ADD">
            <w:pPr>
              <w:pStyle w:val="magyarazat"/>
            </w:pPr>
          </w:p>
        </w:tc>
      </w:tr>
    </w:tbl>
    <w:p w:rsidR="000459B0" w:rsidRDefault="000459B0" w:rsidP="00913FC5">
      <w:pPr>
        <w:pStyle w:val="magyarazat"/>
        <w:rPr>
          <w:color w:val="auto"/>
        </w:rPr>
      </w:pPr>
    </w:p>
    <w:p w:rsidR="000459B0" w:rsidRDefault="000459B0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Egyéb követelmények</w:t>
      </w:r>
    </w:p>
    <w:p w:rsidR="000459B0" w:rsidRDefault="000459B0" w:rsidP="00913FC5">
      <w:pPr>
        <w:pStyle w:val="magyarazat"/>
      </w:pPr>
      <w:r>
        <w:t>[Nem funkcionális követelmények, korlátozások, a táblázat kitöltésével]</w:t>
      </w:r>
    </w:p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/>
      </w:tblPr>
      <w:tblGrid>
        <w:gridCol w:w="1430"/>
        <w:gridCol w:w="4065"/>
        <w:gridCol w:w="1843"/>
      </w:tblGrid>
      <w:tr w:rsidR="000459B0" w:rsidRPr="00583710">
        <w:tc>
          <w:tcPr>
            <w:tcW w:w="1430" w:type="dxa"/>
          </w:tcPr>
          <w:p w:rsidR="000459B0" w:rsidRPr="00583710" w:rsidRDefault="000459B0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Azonosító</w:t>
            </w:r>
          </w:p>
        </w:tc>
        <w:tc>
          <w:tcPr>
            <w:tcW w:w="4065" w:type="dxa"/>
          </w:tcPr>
          <w:p w:rsidR="000459B0" w:rsidRPr="00583710" w:rsidRDefault="000459B0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Leírás</w:t>
            </w:r>
          </w:p>
        </w:tc>
        <w:tc>
          <w:tcPr>
            <w:tcW w:w="1843" w:type="dxa"/>
          </w:tcPr>
          <w:p w:rsidR="000459B0" w:rsidRPr="00583710" w:rsidRDefault="000459B0" w:rsidP="00541ADD">
            <w:pPr>
              <w:pStyle w:val="magyarazat"/>
              <w:rPr>
                <w:b/>
                <w:bCs/>
                <w:i w:val="0"/>
                <w:iCs w:val="0"/>
                <w:color w:val="auto"/>
              </w:rPr>
            </w:pPr>
            <w:r w:rsidRPr="00583710">
              <w:rPr>
                <w:b/>
                <w:bCs/>
                <w:i w:val="0"/>
                <w:iCs w:val="0"/>
                <w:color w:val="auto"/>
              </w:rPr>
              <w:t>Komment</w:t>
            </w:r>
          </w:p>
        </w:tc>
      </w:tr>
      <w:tr w:rsidR="000459B0">
        <w:tc>
          <w:tcPr>
            <w:tcW w:w="1430" w:type="dxa"/>
          </w:tcPr>
          <w:p w:rsidR="000459B0" w:rsidRDefault="000459B0" w:rsidP="00541ADD">
            <w:pPr>
              <w:pStyle w:val="magyarazat"/>
            </w:pPr>
          </w:p>
        </w:tc>
        <w:tc>
          <w:tcPr>
            <w:tcW w:w="4065" w:type="dxa"/>
          </w:tcPr>
          <w:p w:rsidR="000459B0" w:rsidRDefault="000459B0" w:rsidP="00541ADD">
            <w:pPr>
              <w:pStyle w:val="magyarazat"/>
            </w:pPr>
          </w:p>
        </w:tc>
        <w:tc>
          <w:tcPr>
            <w:tcW w:w="1843" w:type="dxa"/>
          </w:tcPr>
          <w:p w:rsidR="000459B0" w:rsidRDefault="000459B0" w:rsidP="00541ADD">
            <w:pPr>
              <w:pStyle w:val="magyarazat"/>
            </w:pPr>
          </w:p>
        </w:tc>
      </w:tr>
    </w:tbl>
    <w:p w:rsidR="000459B0" w:rsidRPr="004C4505" w:rsidRDefault="000459B0" w:rsidP="00913FC5">
      <w:pPr>
        <w:pStyle w:val="magyarazat"/>
        <w:rPr>
          <w:color w:val="auto"/>
        </w:rPr>
      </w:pPr>
    </w:p>
    <w:p w:rsidR="000459B0" w:rsidRDefault="000459B0" w:rsidP="00913FC5">
      <w:pPr>
        <w:pStyle w:val="magyarazat"/>
        <w:rPr>
          <w:color w:val="auto"/>
        </w:rPr>
      </w:pPr>
      <w:r>
        <w:rPr>
          <w:color w:val="auto"/>
        </w:rPr>
        <w:br w:type="page"/>
      </w:r>
    </w:p>
    <w:p w:rsidR="000459B0" w:rsidRDefault="000459B0" w:rsidP="00913FC5">
      <w:pPr>
        <w:pStyle w:val="Heading1"/>
        <w:jc w:val="left"/>
      </w:pPr>
      <w:r>
        <w:t>Use-case leírás</w:t>
      </w:r>
    </w:p>
    <w:p w:rsidR="000459B0" w:rsidRDefault="000459B0" w:rsidP="00913FC5">
      <w:pPr>
        <w:pStyle w:val="Heading2"/>
        <w:jc w:val="left"/>
      </w:pPr>
      <w:r>
        <w:t>Use-case leírások</w:t>
      </w:r>
    </w:p>
    <w:p w:rsidR="000459B0" w:rsidRDefault="000459B0" w:rsidP="00913FC5">
      <w:pPr>
        <w:pStyle w:val="magyarazat"/>
      </w:pPr>
      <w:r>
        <w:t>[Minden use-case-hez külön. 3-5 use-case. Legyen 1 use-case, amit legalább egy másik use-case include-ol!]</w:t>
      </w:r>
    </w:p>
    <w:p w:rsidR="000459B0" w:rsidRDefault="000459B0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459B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459B0" w:rsidRPr="00210C12" w:rsidRDefault="000459B0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459B0" w:rsidRDefault="000459B0" w:rsidP="00541ADD"/>
        </w:tc>
      </w:tr>
      <w:tr w:rsidR="000459B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459B0" w:rsidRPr="00210C12" w:rsidRDefault="000459B0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459B0" w:rsidRDefault="000459B0" w:rsidP="00541ADD"/>
        </w:tc>
      </w:tr>
      <w:tr w:rsidR="000459B0">
        <w:trPr>
          <w:trHeight w:val="272"/>
        </w:trPr>
        <w:tc>
          <w:tcPr>
            <w:tcW w:w="2785" w:type="dxa"/>
          </w:tcPr>
          <w:p w:rsidR="000459B0" w:rsidRPr="00210C12" w:rsidRDefault="000459B0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459B0" w:rsidRDefault="000459B0" w:rsidP="00541ADD"/>
        </w:tc>
      </w:tr>
      <w:tr w:rsidR="000459B0">
        <w:trPr>
          <w:trHeight w:val="287"/>
        </w:trPr>
        <w:tc>
          <w:tcPr>
            <w:tcW w:w="2785" w:type="dxa"/>
          </w:tcPr>
          <w:p w:rsidR="000459B0" w:rsidRPr="00210C12" w:rsidRDefault="000459B0" w:rsidP="00541ADD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459B0" w:rsidRDefault="000459B0" w:rsidP="00541ADD"/>
        </w:tc>
      </w:tr>
    </w:tbl>
    <w:p w:rsidR="000459B0" w:rsidRDefault="000459B0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459B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72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459B0" w:rsidRDefault="000459B0" w:rsidP="00771D29"/>
        </w:tc>
      </w:tr>
      <w:tr w:rsidR="000459B0">
        <w:trPr>
          <w:trHeight w:val="287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459B0" w:rsidRDefault="000459B0" w:rsidP="00771D29"/>
        </w:tc>
      </w:tr>
    </w:tbl>
    <w:p w:rsidR="000459B0" w:rsidRDefault="000459B0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459B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72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459B0" w:rsidRDefault="000459B0" w:rsidP="00771D29"/>
        </w:tc>
      </w:tr>
      <w:tr w:rsidR="000459B0">
        <w:trPr>
          <w:trHeight w:val="287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459B0" w:rsidRDefault="000459B0" w:rsidP="00771D29"/>
        </w:tc>
      </w:tr>
    </w:tbl>
    <w:p w:rsidR="000459B0" w:rsidRDefault="000459B0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459B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72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459B0" w:rsidRDefault="000459B0" w:rsidP="00771D29"/>
        </w:tc>
      </w:tr>
      <w:tr w:rsidR="000459B0">
        <w:trPr>
          <w:trHeight w:val="287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459B0" w:rsidRDefault="000459B0" w:rsidP="00771D29"/>
        </w:tc>
      </w:tr>
    </w:tbl>
    <w:p w:rsidR="000459B0" w:rsidRDefault="000459B0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459B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72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459B0" w:rsidRDefault="000459B0" w:rsidP="00771D29"/>
        </w:tc>
      </w:tr>
      <w:tr w:rsidR="000459B0">
        <w:trPr>
          <w:trHeight w:val="287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459B0" w:rsidRDefault="000459B0" w:rsidP="00771D29"/>
        </w:tc>
      </w:tr>
    </w:tbl>
    <w:p w:rsidR="000459B0" w:rsidRDefault="000459B0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85"/>
        <w:gridCol w:w="6178"/>
      </w:tblGrid>
      <w:tr w:rsidR="000459B0">
        <w:trPr>
          <w:trHeight w:val="272"/>
        </w:trPr>
        <w:tc>
          <w:tcPr>
            <w:tcW w:w="2785" w:type="dxa"/>
            <w:tcBorders>
              <w:bottom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Use-case neve</w:t>
            </w:r>
          </w:p>
        </w:tc>
        <w:tc>
          <w:tcPr>
            <w:tcW w:w="6178" w:type="dxa"/>
            <w:tcBorders>
              <w:bottom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57"/>
        </w:trPr>
        <w:tc>
          <w:tcPr>
            <w:tcW w:w="2785" w:type="dxa"/>
            <w:tcBorders>
              <w:top w:val="double" w:sz="4" w:space="0" w:color="auto"/>
            </w:tcBorders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Rövid leírás</w:t>
            </w:r>
          </w:p>
        </w:tc>
        <w:tc>
          <w:tcPr>
            <w:tcW w:w="6178" w:type="dxa"/>
            <w:tcBorders>
              <w:top w:val="double" w:sz="4" w:space="0" w:color="auto"/>
            </w:tcBorders>
          </w:tcPr>
          <w:p w:rsidR="000459B0" w:rsidRDefault="000459B0" w:rsidP="00771D29"/>
        </w:tc>
      </w:tr>
      <w:tr w:rsidR="000459B0">
        <w:trPr>
          <w:trHeight w:val="272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Aktorok</w:t>
            </w:r>
          </w:p>
        </w:tc>
        <w:tc>
          <w:tcPr>
            <w:tcW w:w="6178" w:type="dxa"/>
          </w:tcPr>
          <w:p w:rsidR="000459B0" w:rsidRDefault="000459B0" w:rsidP="00771D29"/>
        </w:tc>
      </w:tr>
      <w:tr w:rsidR="000459B0">
        <w:trPr>
          <w:trHeight w:val="287"/>
        </w:trPr>
        <w:tc>
          <w:tcPr>
            <w:tcW w:w="2785" w:type="dxa"/>
          </w:tcPr>
          <w:p w:rsidR="000459B0" w:rsidRPr="00210C12" w:rsidRDefault="000459B0" w:rsidP="00771D29">
            <w:pPr>
              <w:rPr>
                <w:b/>
                <w:bCs/>
              </w:rPr>
            </w:pPr>
            <w:r w:rsidRPr="00210C12">
              <w:rPr>
                <w:b/>
                <w:bCs/>
              </w:rPr>
              <w:t>Forgatókönyv</w:t>
            </w:r>
          </w:p>
        </w:tc>
        <w:tc>
          <w:tcPr>
            <w:tcW w:w="6178" w:type="dxa"/>
          </w:tcPr>
          <w:p w:rsidR="000459B0" w:rsidRDefault="000459B0" w:rsidP="00771D29"/>
        </w:tc>
      </w:tr>
    </w:tbl>
    <w:p w:rsidR="000459B0" w:rsidRDefault="000459B0" w:rsidP="00913FC5"/>
    <w:p w:rsidR="000459B0" w:rsidRPr="00E42835" w:rsidRDefault="000459B0" w:rsidP="00913FC5">
      <w:r>
        <w:br w:type="page"/>
      </w:r>
    </w:p>
    <w:p w:rsidR="000459B0" w:rsidRDefault="000459B0" w:rsidP="00913FC5">
      <w:pPr>
        <w:pStyle w:val="Heading2"/>
        <w:jc w:val="left"/>
      </w:pPr>
      <w:r>
        <w:t>Use-case diagram</w:t>
      </w:r>
    </w:p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>
      <w:pPr>
        <w:pStyle w:val="Heading1"/>
        <w:jc w:val="left"/>
      </w:pPr>
      <w:r>
        <w:t>Statikus leírás</w:t>
      </w:r>
    </w:p>
    <w:p w:rsidR="000459B0" w:rsidRDefault="000459B0" w:rsidP="00913FC5">
      <w:pPr>
        <w:pStyle w:val="magyarazat"/>
      </w:pPr>
      <w:r w:rsidRPr="00816DEB">
        <w:t>[</w:t>
      </w:r>
      <w:r>
        <w:t>Minden, a feladatban szereplő osztály (interfész) rövid, egy bekezdés hosszú ismertetése. Az osztályok száma 10 és 2</w:t>
      </w:r>
      <w:r>
        <w:rPr>
          <w:lang w:val="en-US"/>
        </w:rPr>
        <w:t xml:space="preserve">0 </w:t>
      </w:r>
      <w:r>
        <w:t>között legyen.]</w:t>
      </w:r>
    </w:p>
    <w:p w:rsidR="000459B0" w:rsidRDefault="000459B0" w:rsidP="00913FC5"/>
    <w:p w:rsidR="000459B0" w:rsidRDefault="000459B0" w:rsidP="00913FC5">
      <w:pPr>
        <w:pStyle w:val="Heading2"/>
        <w:jc w:val="left"/>
      </w:pPr>
      <w:r>
        <w:t>Osztályok leírása</w:t>
      </w:r>
    </w:p>
    <w:p w:rsidR="000459B0" w:rsidRDefault="000459B0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Osztály1</w:t>
      </w:r>
    </w:p>
    <w:p w:rsidR="000459B0" w:rsidRPr="009D499F" w:rsidRDefault="000459B0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0459B0" w:rsidRPr="00252FAE" w:rsidRDefault="000459B0" w:rsidP="00913FC5">
      <w:pPr>
        <w:pStyle w:val="magyarazat"/>
      </w:pPr>
      <w:r>
        <w:t>[Mi az osztály felelőssége. Kb 1 bekezdés.]</w:t>
      </w:r>
    </w:p>
    <w:p w:rsidR="000459B0" w:rsidRPr="009D499F" w:rsidRDefault="000459B0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0459B0" w:rsidRDefault="000459B0" w:rsidP="00913FC5">
      <w:pPr>
        <w:pStyle w:val="magyarazat"/>
      </w:pPr>
      <w:r>
        <w:t>[Milyen publikus metódusokkal rendelkezik. Metódusonként egy mondat arról, hogy a metódus mit csinál.]</w:t>
      </w:r>
    </w:p>
    <w:p w:rsidR="000459B0" w:rsidRDefault="000459B0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0459B0" w:rsidRDefault="000459B0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0459B0" w:rsidRDefault="000459B0" w:rsidP="00913FC5"/>
    <w:p w:rsidR="000459B0" w:rsidRDefault="000459B0" w:rsidP="00913FC5">
      <w:pPr>
        <w:pStyle w:val="Heading3"/>
        <w:numPr>
          <w:ilvl w:val="2"/>
          <w:numId w:val="0"/>
        </w:numPr>
        <w:tabs>
          <w:tab w:val="num" w:pos="720"/>
        </w:tabs>
        <w:ind w:left="720" w:hanging="720"/>
        <w:jc w:val="left"/>
      </w:pPr>
      <w:r>
        <w:t>Osztály2</w:t>
      </w:r>
    </w:p>
    <w:p w:rsidR="000459B0" w:rsidRPr="009D499F" w:rsidRDefault="000459B0" w:rsidP="00913FC5">
      <w:pPr>
        <w:pStyle w:val="Heading4"/>
        <w:numPr>
          <w:ilvl w:val="3"/>
          <w:numId w:val="12"/>
        </w:numPr>
        <w:jc w:val="left"/>
      </w:pPr>
      <w:r w:rsidRPr="009D499F">
        <w:t>Felelősség</w:t>
      </w:r>
    </w:p>
    <w:p w:rsidR="000459B0" w:rsidRPr="00252FAE" w:rsidRDefault="000459B0" w:rsidP="00913FC5">
      <w:pPr>
        <w:pStyle w:val="magyarazat"/>
      </w:pPr>
      <w:r>
        <w:t>[Mi az osztály felelőssége. Kb 1 bekezdés.]</w:t>
      </w:r>
    </w:p>
    <w:p w:rsidR="000459B0" w:rsidRPr="009D499F" w:rsidRDefault="000459B0" w:rsidP="00913FC5">
      <w:pPr>
        <w:pStyle w:val="Heading4"/>
        <w:numPr>
          <w:ilvl w:val="3"/>
          <w:numId w:val="12"/>
        </w:numPr>
        <w:jc w:val="left"/>
      </w:pPr>
      <w:r w:rsidRPr="009D499F">
        <w:t>Metódusok</w:t>
      </w:r>
    </w:p>
    <w:p w:rsidR="000459B0" w:rsidRDefault="000459B0" w:rsidP="00913FC5">
      <w:pPr>
        <w:pStyle w:val="magyarazat"/>
      </w:pPr>
      <w:r>
        <w:t>[Milyen publikus metódusokkal rendelkezik. Metódusonként egy mondat arról, hogy a metódus mit csinál.]</w:t>
      </w:r>
    </w:p>
    <w:p w:rsidR="000459B0" w:rsidRDefault="000459B0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foo(Osztály3 o1, Osztály4 o2)</w:t>
      </w:r>
      <w:r>
        <w:t>: metódus leírása</w:t>
      </w:r>
    </w:p>
    <w:p w:rsidR="000459B0" w:rsidRDefault="000459B0" w:rsidP="00913FC5">
      <w:pPr>
        <w:numPr>
          <w:ilvl w:val="0"/>
          <w:numId w:val="13"/>
        </w:numPr>
        <w:autoSpaceDE/>
        <w:autoSpaceDN/>
      </w:pPr>
      <w:r w:rsidRPr="00A87C92">
        <w:rPr>
          <w:b/>
          <w:bCs/>
        </w:rPr>
        <w:t>int bar(Osztály5 o1)</w:t>
      </w:r>
      <w:r>
        <w:t>: metódus leírása</w:t>
      </w:r>
    </w:p>
    <w:p w:rsidR="000459B0" w:rsidRDefault="000459B0" w:rsidP="00913FC5"/>
    <w:p w:rsidR="000459B0" w:rsidRDefault="000459B0" w:rsidP="00913FC5">
      <w:pPr>
        <w:pStyle w:val="Heading2"/>
        <w:jc w:val="left"/>
      </w:pPr>
      <w:r>
        <w:t>Osztálydiagram</w:t>
      </w:r>
    </w:p>
    <w:p w:rsidR="000459B0" w:rsidRDefault="000459B0" w:rsidP="00913FC5"/>
    <w:p w:rsidR="000459B0" w:rsidRDefault="000459B0" w:rsidP="00913FC5"/>
    <w:p w:rsidR="000459B0" w:rsidRDefault="000459B0" w:rsidP="00913FC5"/>
    <w:p w:rsidR="000459B0" w:rsidRDefault="000459B0" w:rsidP="00913FC5">
      <w:pPr>
        <w:pStyle w:val="Heading1"/>
        <w:jc w:val="left"/>
      </w:pPr>
      <w:r>
        <w:t>Dinamika leírása</w:t>
      </w:r>
    </w:p>
    <w:p w:rsidR="000459B0" w:rsidRDefault="000459B0" w:rsidP="00913FC5">
      <w:pPr>
        <w:pStyle w:val="magyarazat"/>
      </w:pPr>
      <w:r>
        <w:t>[Inicializálásra, use-case-ekre. Konzisztens kell legyen az előző ponttal. Minden metódus, ami ott szerepel, fel kell tűnjön valamelyik szekvenciában. Minden metódusnak, ami szekvenciában szerepel, szerepelnie kell a valamelyik osztálydiagramon.]</w:t>
      </w:r>
    </w:p>
    <w:p w:rsidR="000459B0" w:rsidRDefault="000459B0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neve1]</w:t>
      </w:r>
      <w:r>
        <w:t xml:space="preserve"> szekvenciája</w:t>
      </w:r>
    </w:p>
    <w:p w:rsidR="000459B0" w:rsidRDefault="000459B0" w:rsidP="00913FC5"/>
    <w:p w:rsidR="000459B0" w:rsidRDefault="000459B0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Use-case neve</w:t>
      </w:r>
      <w:r>
        <w:rPr>
          <w:rFonts w:ascii="Times New Roman" w:hAnsi="Times New Roman" w:cs="Times New Roman"/>
          <w:b w:val="0"/>
          <w:bCs w:val="0"/>
          <w:color w:val="0000FF"/>
        </w:rPr>
        <w:t>2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]</w:t>
      </w:r>
      <w:r>
        <w:t xml:space="preserve"> szekvenciája</w:t>
      </w:r>
    </w:p>
    <w:p w:rsidR="000459B0" w:rsidRDefault="000459B0" w:rsidP="00913FC5"/>
    <w:p w:rsidR="000459B0" w:rsidRDefault="000459B0" w:rsidP="00913FC5"/>
    <w:p w:rsidR="000459B0" w:rsidRDefault="000459B0" w:rsidP="00913FC5">
      <w:pPr>
        <w:pStyle w:val="Heading1"/>
        <w:jc w:val="left"/>
      </w:pPr>
      <w:r>
        <w:t>Állapotmodell</w:t>
      </w:r>
    </w:p>
    <w:p w:rsidR="000459B0" w:rsidRDefault="000459B0" w:rsidP="00913FC5">
      <w:pPr>
        <w:pStyle w:val="magyarazat"/>
      </w:pPr>
      <w:r>
        <w:t>[Csak azokhoz az osztályokhoz, ahol van értelme. Egyetlen állapotból álló state-chartok ne szerepeljenek. Legalább egy osztályhoz tartozzon state-chart.]</w:t>
      </w:r>
    </w:p>
    <w:p w:rsidR="000459B0" w:rsidRDefault="000459B0" w:rsidP="00913FC5"/>
    <w:p w:rsidR="000459B0" w:rsidRDefault="000459B0" w:rsidP="00913FC5">
      <w:pPr>
        <w:pStyle w:val="Heading2"/>
        <w:jc w:val="left"/>
      </w:pPr>
      <w:r w:rsidRPr="00F02E88">
        <w:rPr>
          <w:rFonts w:ascii="Times New Roman" w:hAnsi="Times New Roman" w:cs="Times New Roman"/>
          <w:b w:val="0"/>
          <w:bCs w:val="0"/>
          <w:color w:val="0000FF"/>
          <w:lang w:val="en-US"/>
        </w:rPr>
        <w:t>[</w:t>
      </w:r>
      <w:r>
        <w:rPr>
          <w:rFonts w:ascii="Times New Roman" w:hAnsi="Times New Roman" w:cs="Times New Roman"/>
          <w:b w:val="0"/>
          <w:bCs w:val="0"/>
          <w:color w:val="0000FF"/>
        </w:rPr>
        <w:t>Osztály</w:t>
      </w:r>
      <w:r w:rsidRPr="00F02E88">
        <w:rPr>
          <w:rFonts w:ascii="Times New Roman" w:hAnsi="Times New Roman" w:cs="Times New Roman"/>
          <w:b w:val="0"/>
          <w:bCs w:val="0"/>
          <w:color w:val="0000FF"/>
        </w:rPr>
        <w:t>1]</w:t>
      </w:r>
      <w:r>
        <w:t xml:space="preserve"> állapotgépe</w:t>
      </w:r>
    </w:p>
    <w:p w:rsidR="000459B0" w:rsidRDefault="000459B0" w:rsidP="00913FC5"/>
    <w:p w:rsidR="000459B0" w:rsidRDefault="000459B0" w:rsidP="00913FC5">
      <w:pPr>
        <w:pStyle w:val="Heading1"/>
        <w:jc w:val="left"/>
      </w:pPr>
      <w:r>
        <w:t>Tevékenységnapló</w:t>
      </w:r>
    </w:p>
    <w:p w:rsidR="000459B0" w:rsidRDefault="000459B0" w:rsidP="00913FC5"/>
    <w:p w:rsidR="000459B0" w:rsidRDefault="000459B0" w:rsidP="00913FC5">
      <w:pPr>
        <w:pStyle w:val="magyarazat"/>
      </w:pPr>
      <w:r>
        <w:t>[A referencia a leírásban szereplő tevékenységgel érintett alpontot jelöli.]</w:t>
      </w:r>
    </w:p>
    <w:p w:rsidR="000459B0" w:rsidRDefault="000459B0" w:rsidP="00913FC5"/>
    <w:tbl>
      <w:tblPr>
        <w:tblW w:w="0" w:type="auto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1808"/>
        <w:gridCol w:w="1767"/>
        <w:gridCol w:w="3180"/>
        <w:gridCol w:w="1858"/>
      </w:tblGrid>
      <w:tr w:rsidR="000459B0">
        <w:tc>
          <w:tcPr>
            <w:tcW w:w="1808" w:type="dxa"/>
            <w:shd w:val="clear" w:color="auto" w:fill="E6E6E6"/>
          </w:tcPr>
          <w:p w:rsidR="000459B0" w:rsidRPr="00386381" w:rsidRDefault="000459B0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Kezdet</w:t>
            </w:r>
          </w:p>
        </w:tc>
        <w:tc>
          <w:tcPr>
            <w:tcW w:w="1767" w:type="dxa"/>
            <w:shd w:val="clear" w:color="auto" w:fill="E6E6E6"/>
          </w:tcPr>
          <w:p w:rsidR="000459B0" w:rsidRPr="00386381" w:rsidRDefault="000459B0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Időtartam</w:t>
            </w:r>
          </w:p>
        </w:tc>
        <w:tc>
          <w:tcPr>
            <w:tcW w:w="3180" w:type="dxa"/>
            <w:shd w:val="clear" w:color="auto" w:fill="E6E6E6"/>
          </w:tcPr>
          <w:p w:rsidR="000459B0" w:rsidRPr="00386381" w:rsidRDefault="000459B0" w:rsidP="00541ADD">
            <w:pPr>
              <w:rPr>
                <w:b/>
                <w:bCs/>
              </w:rPr>
            </w:pPr>
            <w:r w:rsidRPr="00386381">
              <w:rPr>
                <w:b/>
                <w:bCs/>
              </w:rPr>
              <w:t>Leírás</w:t>
            </w:r>
          </w:p>
        </w:tc>
        <w:tc>
          <w:tcPr>
            <w:tcW w:w="1858" w:type="dxa"/>
            <w:shd w:val="clear" w:color="auto" w:fill="E6E6E6"/>
          </w:tcPr>
          <w:p w:rsidR="000459B0" w:rsidRPr="00386381" w:rsidRDefault="000459B0" w:rsidP="00541ADD">
            <w:pPr>
              <w:rPr>
                <w:b/>
                <w:bCs/>
              </w:rPr>
            </w:pPr>
            <w:r>
              <w:rPr>
                <w:b/>
                <w:bCs/>
              </w:rPr>
              <w:t>Referencia</w:t>
            </w:r>
          </w:p>
        </w:tc>
      </w:tr>
      <w:tr w:rsidR="000459B0">
        <w:tc>
          <w:tcPr>
            <w:tcW w:w="1808" w:type="dxa"/>
          </w:tcPr>
          <w:p w:rsidR="000459B0" w:rsidRDefault="000459B0" w:rsidP="00541ADD">
            <w:r>
              <w:t>2015.11.13. 13:00</w:t>
            </w:r>
          </w:p>
        </w:tc>
        <w:tc>
          <w:tcPr>
            <w:tcW w:w="1767" w:type="dxa"/>
          </w:tcPr>
          <w:p w:rsidR="000459B0" w:rsidRDefault="000459B0" w:rsidP="00541ADD">
            <w:r>
              <w:t>2 óra</w:t>
            </w:r>
          </w:p>
        </w:tc>
        <w:tc>
          <w:tcPr>
            <w:tcW w:w="3180" w:type="dxa"/>
          </w:tcPr>
          <w:p w:rsidR="000459B0" w:rsidRDefault="000459B0" w:rsidP="00541ADD">
            <w:r>
              <w:t>Class Diagram tervezése (félkész)</w:t>
            </w:r>
          </w:p>
          <w:p w:rsidR="000459B0" w:rsidRDefault="000459B0" w:rsidP="00541ADD">
            <w:r>
              <w:t>WhiteStarUML-ről megállapítás, hogy egy hulladék</w:t>
            </w:r>
          </w:p>
        </w:tc>
        <w:tc>
          <w:tcPr>
            <w:tcW w:w="1858" w:type="dxa"/>
          </w:tcPr>
          <w:p w:rsidR="000459B0" w:rsidRDefault="000459B0" w:rsidP="00541ADD"/>
        </w:tc>
      </w:tr>
      <w:tr w:rsidR="000459B0">
        <w:tc>
          <w:tcPr>
            <w:tcW w:w="1808" w:type="dxa"/>
          </w:tcPr>
          <w:p w:rsidR="000459B0" w:rsidRDefault="000459B0" w:rsidP="00541ADD">
            <w:r>
              <w:t>2015.11.21. 00:00</w:t>
            </w:r>
          </w:p>
        </w:tc>
        <w:tc>
          <w:tcPr>
            <w:tcW w:w="1767" w:type="dxa"/>
          </w:tcPr>
          <w:p w:rsidR="000459B0" w:rsidRDefault="000459B0" w:rsidP="00541ADD">
            <w:r>
              <w:t>1 óra</w:t>
            </w:r>
          </w:p>
        </w:tc>
        <w:tc>
          <w:tcPr>
            <w:tcW w:w="3180" w:type="dxa"/>
          </w:tcPr>
          <w:p w:rsidR="000459B0" w:rsidRDefault="000459B0" w:rsidP="00541ADD">
            <w:r>
              <w:t>ClassDiagram kiegészítés, javítgatás</w:t>
            </w:r>
          </w:p>
        </w:tc>
        <w:tc>
          <w:tcPr>
            <w:tcW w:w="1858" w:type="dxa"/>
          </w:tcPr>
          <w:p w:rsidR="000459B0" w:rsidRDefault="000459B0" w:rsidP="00541ADD">
            <w:r>
              <w:t>…</w:t>
            </w:r>
          </w:p>
        </w:tc>
      </w:tr>
      <w:tr w:rsidR="000459B0">
        <w:tc>
          <w:tcPr>
            <w:tcW w:w="1808" w:type="dxa"/>
          </w:tcPr>
          <w:p w:rsidR="000459B0" w:rsidRDefault="000459B0" w:rsidP="00541ADD">
            <w:r>
              <w:t>2015.11.21. 16:00</w:t>
            </w:r>
          </w:p>
        </w:tc>
        <w:tc>
          <w:tcPr>
            <w:tcW w:w="1767" w:type="dxa"/>
          </w:tcPr>
          <w:p w:rsidR="000459B0" w:rsidRDefault="000459B0" w:rsidP="00541ADD">
            <w:r>
              <w:t>3 óra</w:t>
            </w:r>
          </w:p>
        </w:tc>
        <w:tc>
          <w:tcPr>
            <w:tcW w:w="3180" w:type="dxa"/>
          </w:tcPr>
          <w:p w:rsidR="000459B0" w:rsidRDefault="000459B0" w:rsidP="00541ADD">
            <w:r>
              <w:t xml:space="preserve">ClassDiagram </w:t>
            </w:r>
          </w:p>
          <w:p w:rsidR="000459B0" w:rsidRDefault="000459B0" w:rsidP="00541ADD">
            <w:r>
              <w:t>befejezés, ellenőrzés, rendezés</w:t>
            </w:r>
          </w:p>
        </w:tc>
        <w:tc>
          <w:tcPr>
            <w:tcW w:w="1858" w:type="dxa"/>
          </w:tcPr>
          <w:p w:rsidR="000459B0" w:rsidRDefault="000459B0" w:rsidP="00541ADD"/>
        </w:tc>
      </w:tr>
      <w:tr w:rsidR="000459B0">
        <w:tc>
          <w:tcPr>
            <w:tcW w:w="1808" w:type="dxa"/>
          </w:tcPr>
          <w:p w:rsidR="000459B0" w:rsidRDefault="000459B0" w:rsidP="00541ADD"/>
        </w:tc>
        <w:tc>
          <w:tcPr>
            <w:tcW w:w="1767" w:type="dxa"/>
          </w:tcPr>
          <w:p w:rsidR="000459B0" w:rsidRDefault="000459B0" w:rsidP="00541ADD"/>
        </w:tc>
        <w:tc>
          <w:tcPr>
            <w:tcW w:w="3180" w:type="dxa"/>
          </w:tcPr>
          <w:p w:rsidR="000459B0" w:rsidRDefault="000459B0" w:rsidP="00541ADD"/>
        </w:tc>
        <w:tc>
          <w:tcPr>
            <w:tcW w:w="1858" w:type="dxa"/>
          </w:tcPr>
          <w:p w:rsidR="000459B0" w:rsidRDefault="000459B0" w:rsidP="00541ADD"/>
        </w:tc>
      </w:tr>
      <w:tr w:rsidR="000459B0">
        <w:tc>
          <w:tcPr>
            <w:tcW w:w="1808" w:type="dxa"/>
          </w:tcPr>
          <w:p w:rsidR="000459B0" w:rsidRDefault="000459B0" w:rsidP="00541ADD"/>
        </w:tc>
        <w:tc>
          <w:tcPr>
            <w:tcW w:w="1767" w:type="dxa"/>
          </w:tcPr>
          <w:p w:rsidR="000459B0" w:rsidRDefault="000459B0" w:rsidP="00541ADD"/>
        </w:tc>
        <w:tc>
          <w:tcPr>
            <w:tcW w:w="3180" w:type="dxa"/>
          </w:tcPr>
          <w:p w:rsidR="000459B0" w:rsidRDefault="000459B0" w:rsidP="00541ADD"/>
        </w:tc>
        <w:tc>
          <w:tcPr>
            <w:tcW w:w="1858" w:type="dxa"/>
          </w:tcPr>
          <w:p w:rsidR="000459B0" w:rsidRDefault="000459B0" w:rsidP="00541ADD"/>
        </w:tc>
      </w:tr>
      <w:tr w:rsidR="000459B0">
        <w:tc>
          <w:tcPr>
            <w:tcW w:w="1808" w:type="dxa"/>
          </w:tcPr>
          <w:p w:rsidR="000459B0" w:rsidRDefault="000459B0" w:rsidP="00541ADD"/>
        </w:tc>
        <w:tc>
          <w:tcPr>
            <w:tcW w:w="1767" w:type="dxa"/>
          </w:tcPr>
          <w:p w:rsidR="000459B0" w:rsidRDefault="000459B0" w:rsidP="00541ADD"/>
        </w:tc>
        <w:tc>
          <w:tcPr>
            <w:tcW w:w="3180" w:type="dxa"/>
          </w:tcPr>
          <w:p w:rsidR="000459B0" w:rsidRDefault="000459B0" w:rsidP="00541ADD"/>
        </w:tc>
        <w:tc>
          <w:tcPr>
            <w:tcW w:w="1858" w:type="dxa"/>
          </w:tcPr>
          <w:p w:rsidR="000459B0" w:rsidRDefault="000459B0" w:rsidP="00541ADD"/>
        </w:tc>
      </w:tr>
      <w:tr w:rsidR="000459B0">
        <w:tc>
          <w:tcPr>
            <w:tcW w:w="1808" w:type="dxa"/>
          </w:tcPr>
          <w:p w:rsidR="000459B0" w:rsidRDefault="000459B0" w:rsidP="00541ADD"/>
        </w:tc>
        <w:tc>
          <w:tcPr>
            <w:tcW w:w="1767" w:type="dxa"/>
          </w:tcPr>
          <w:p w:rsidR="000459B0" w:rsidRDefault="000459B0" w:rsidP="00541ADD"/>
        </w:tc>
        <w:tc>
          <w:tcPr>
            <w:tcW w:w="3180" w:type="dxa"/>
          </w:tcPr>
          <w:p w:rsidR="000459B0" w:rsidRDefault="000459B0" w:rsidP="00541ADD"/>
        </w:tc>
        <w:tc>
          <w:tcPr>
            <w:tcW w:w="1858" w:type="dxa"/>
          </w:tcPr>
          <w:p w:rsidR="000459B0" w:rsidRDefault="000459B0" w:rsidP="00541ADD"/>
        </w:tc>
      </w:tr>
    </w:tbl>
    <w:p w:rsidR="000459B0" w:rsidRDefault="000459B0" w:rsidP="00913FC5"/>
    <w:p w:rsidR="000459B0" w:rsidRDefault="000459B0" w:rsidP="00913FC5"/>
    <w:p w:rsidR="000459B0" w:rsidRDefault="000459B0" w:rsidP="00913FC5">
      <w:pPr>
        <w:pStyle w:val="Heading1"/>
        <w:jc w:val="left"/>
      </w:pPr>
      <w:r>
        <w:t>Egyéb</w:t>
      </w:r>
    </w:p>
    <w:p w:rsidR="000459B0" w:rsidRDefault="000459B0" w:rsidP="00913FC5">
      <w:r>
        <w:t xml:space="preserve">A felhasznált modellező eszköz: </w:t>
      </w:r>
      <w:r>
        <w:rPr>
          <w:i/>
          <w:iCs/>
          <w:color w:val="0000FF"/>
          <w:sz w:val="24"/>
          <w:szCs w:val="24"/>
          <w:lang w:val="hu-HU"/>
        </w:rPr>
        <w:t>WhiteStarUML-lel kezdve, utána StarUML</w:t>
      </w:r>
    </w:p>
    <w:p w:rsidR="000459B0" w:rsidRDefault="000459B0" w:rsidP="00913FC5">
      <w:r>
        <w:t xml:space="preserve">Egyéb felhasznált eszköz és a használat célja: </w:t>
      </w:r>
      <w:r w:rsidRPr="00073452">
        <w:rPr>
          <w:i/>
          <w:iCs/>
          <w:color w:val="0000FF"/>
          <w:sz w:val="24"/>
          <w:szCs w:val="24"/>
          <w:lang w:val="hu-HU"/>
        </w:rPr>
        <w:t>XXXXXX</w:t>
      </w:r>
    </w:p>
    <w:p w:rsidR="000459B0" w:rsidRPr="00073452" w:rsidRDefault="000459B0" w:rsidP="00913FC5">
      <w:pPr>
        <w:rPr>
          <w:i/>
          <w:iCs/>
          <w:color w:val="0000FF"/>
          <w:sz w:val="24"/>
          <w:szCs w:val="24"/>
          <w:lang w:val="hu-HU"/>
        </w:rPr>
      </w:pPr>
      <w:r>
        <w:t xml:space="preserve">A feladat megoldására fordított teljes munkaidő órában:  </w:t>
      </w:r>
      <w:r w:rsidRPr="00073452">
        <w:rPr>
          <w:i/>
          <w:iCs/>
          <w:color w:val="0000FF"/>
          <w:sz w:val="24"/>
          <w:szCs w:val="24"/>
          <w:lang w:val="hu-HU"/>
        </w:rPr>
        <w:t>XX</w:t>
      </w:r>
    </w:p>
    <w:sectPr w:rsidR="000459B0" w:rsidRPr="00073452" w:rsidSect="0017593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0459B0" w:rsidRDefault="000459B0" w:rsidP="001D7928">
      <w:r>
        <w:separator/>
      </w:r>
    </w:p>
  </w:endnote>
  <w:endnote w:type="continuationSeparator" w:id="0">
    <w:p w:rsidR="000459B0" w:rsidRDefault="000459B0" w:rsidP="001D792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Verdana">
    <w:panose1 w:val="020B0604030504040204"/>
    <w:charset w:val="EE"/>
    <w:family w:val="swiss"/>
    <w:pitch w:val="variable"/>
    <w:sig w:usb0="A10006FF" w:usb1="4000205B" w:usb2="00000010" w:usb3="00000000" w:csb0="0000019F" w:csb1="00000000"/>
  </w:font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459B0" w:rsidRDefault="000459B0" w:rsidP="007C79C3">
    <w:pPr>
      <w:pStyle w:val="Footer"/>
      <w:pBdr>
        <w:top w:val="thinThickSmallGap" w:sz="24" w:space="1" w:color="622423"/>
      </w:pBdr>
      <w:tabs>
        <w:tab w:val="clear" w:pos="4536"/>
        <w:tab w:val="clear" w:pos="9072"/>
        <w:tab w:val="right" w:pos="10466"/>
      </w:tabs>
      <w:rPr>
        <w:rFonts w:ascii="Cambria" w:hAnsi="Cambria" w:cs="Cambria"/>
      </w:rPr>
    </w:pPr>
    <w:r w:rsidRPr="00814229">
      <w:rPr>
        <w:rFonts w:ascii="Cambria" w:hAnsi="Cambria" w:cs="Cambria"/>
        <w:i/>
        <w:iCs/>
        <w:color w:val="1F497D"/>
      </w:rPr>
      <w:t>[Hallgat</w:t>
    </w:r>
    <w:r w:rsidRPr="00814229">
      <w:rPr>
        <w:rFonts w:ascii="Cambria" w:hAnsi="Cambria" w:cs="Cambria"/>
        <w:i/>
        <w:iCs/>
        <w:color w:val="1F497D"/>
        <w:lang w:val="hu-HU"/>
      </w:rPr>
      <w:t>ó neve, NEPTUN-kódja]</w:t>
    </w:r>
    <w:r>
      <w:tab/>
    </w:r>
    <w:fldSimple w:instr=" PAGE   \* MERGEFORMAT ">
      <w:r w:rsidRPr="00DC23F0">
        <w:rPr>
          <w:rFonts w:ascii="Cambria" w:hAnsi="Cambria" w:cs="Cambria"/>
          <w:noProof/>
        </w:rPr>
        <w:t>2</w:t>
      </w:r>
    </w:fldSimple>
  </w:p>
  <w:p w:rsidR="000459B0" w:rsidRDefault="000459B0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0459B0" w:rsidRDefault="000459B0" w:rsidP="001D7928">
      <w:r>
        <w:separator/>
      </w:r>
    </w:p>
  </w:footnote>
  <w:footnote w:type="continuationSeparator" w:id="0">
    <w:p w:rsidR="000459B0" w:rsidRDefault="000459B0" w:rsidP="001D7928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585B74"/>
    <w:multiLevelType w:val="multilevel"/>
    <w:tmpl w:val="7C985CD4"/>
    <w:lvl w:ilvl="0">
      <w:start w:val="1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cs="Symbol" w:hint="default"/>
        <w:color w:val="auto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1">
    <w:nsid w:val="0B1D152F"/>
    <w:multiLevelType w:val="hybridMultilevel"/>
    <w:tmpl w:val="DA5A6BD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2F5218D3"/>
    <w:multiLevelType w:val="hybridMultilevel"/>
    <w:tmpl w:val="F3525C82"/>
    <w:lvl w:ilvl="0" w:tplc="DC7C35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color w:val="auto"/>
      </w:rPr>
    </w:lvl>
    <w:lvl w:ilvl="1" w:tplc="040E0003">
      <w:start w:val="1"/>
      <w:numFmt w:val="bullet"/>
      <w:lvlText w:val="o"/>
      <w:lvlJc w:val="left"/>
      <w:pPr>
        <w:tabs>
          <w:tab w:val="num" w:pos="1520"/>
        </w:tabs>
        <w:ind w:left="152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240"/>
        </w:tabs>
        <w:ind w:left="224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960"/>
        </w:tabs>
        <w:ind w:left="296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80"/>
        </w:tabs>
        <w:ind w:left="368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400"/>
        </w:tabs>
        <w:ind w:left="440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120"/>
        </w:tabs>
        <w:ind w:left="512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840"/>
        </w:tabs>
        <w:ind w:left="584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560"/>
        </w:tabs>
        <w:ind w:left="6560" w:hanging="360"/>
      </w:pPr>
      <w:rPr>
        <w:rFonts w:ascii="Wingdings" w:hAnsi="Wingdings" w:cs="Wingdings" w:hint="default"/>
      </w:rPr>
    </w:lvl>
  </w:abstractNum>
  <w:abstractNum w:abstractNumId="3">
    <w:nsid w:val="35500575"/>
    <w:multiLevelType w:val="multilevel"/>
    <w:tmpl w:val="B25AA198"/>
    <w:lvl w:ilvl="0">
      <w:start w:val="8"/>
      <w:numFmt w:val="decimal"/>
      <w:lvlText w:val="%1.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4">
    <w:nsid w:val="50BD3C13"/>
    <w:multiLevelType w:val="multilevel"/>
    <w:tmpl w:val="126069FE"/>
    <w:lvl w:ilvl="0">
      <w:start w:val="1"/>
      <w:numFmt w:val="decimal"/>
      <w:pStyle w:val="Heading1"/>
      <w:lvlText w:val="%1"/>
      <w:lvlJc w:val="left"/>
      <w:pPr>
        <w:tabs>
          <w:tab w:val="num" w:pos="432"/>
        </w:tabs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tabs>
          <w:tab w:val="num" w:pos="576"/>
        </w:tabs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tabs>
          <w:tab w:val="num" w:pos="864"/>
        </w:tabs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tabs>
          <w:tab w:val="num" w:pos="1008"/>
        </w:tabs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52"/>
        </w:tabs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tabs>
          <w:tab w:val="num" w:pos="1296"/>
        </w:tabs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default"/>
      </w:rPr>
    </w:lvl>
  </w:abstractNum>
  <w:abstractNum w:abstractNumId="5">
    <w:nsid w:val="672137F3"/>
    <w:multiLevelType w:val="hybridMultilevel"/>
    <w:tmpl w:val="2EA6F7D8"/>
    <w:lvl w:ilvl="0" w:tplc="9642FB6E">
      <w:start w:val="4"/>
      <w:numFmt w:val="bullet"/>
      <w:lvlText w:val=""/>
      <w:lvlJc w:val="left"/>
      <w:pPr>
        <w:tabs>
          <w:tab w:val="num" w:pos="719"/>
        </w:tabs>
        <w:ind w:left="719" w:hanging="435"/>
      </w:pPr>
      <w:rPr>
        <w:rFonts w:ascii="Wingdings" w:eastAsia="Times New Roman" w:hAnsi="Wingdings" w:hint="default"/>
        <w:sz w:val="26"/>
        <w:szCs w:val="26"/>
      </w:rPr>
    </w:lvl>
    <w:lvl w:ilvl="1" w:tplc="040E0003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cs="Wingdings" w:hint="default"/>
      </w:rPr>
    </w:lvl>
  </w:abstractNum>
  <w:abstractNum w:abstractNumId="6">
    <w:nsid w:val="71DA1729"/>
    <w:multiLevelType w:val="hybridMultilevel"/>
    <w:tmpl w:val="604836F6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E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E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E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E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4"/>
  </w:num>
  <w:num w:numId="2">
    <w:abstractNumId w:val="4"/>
  </w:num>
  <w:num w:numId="3">
    <w:abstractNumId w:val="4"/>
  </w:num>
  <w:num w:numId="4">
    <w:abstractNumId w:val="4"/>
  </w:num>
  <w:num w:numId="5">
    <w:abstractNumId w:val="4"/>
  </w:num>
  <w:num w:numId="6">
    <w:abstractNumId w:val="4"/>
  </w:num>
  <w:num w:numId="7">
    <w:abstractNumId w:val="4"/>
  </w:num>
  <w:num w:numId="8">
    <w:abstractNumId w:val="4"/>
  </w:num>
  <w:num w:numId="9">
    <w:abstractNumId w:val="5"/>
  </w:num>
  <w:num w:numId="10">
    <w:abstractNumId w:val="1"/>
  </w:num>
  <w:num w:numId="11">
    <w:abstractNumId w:val="6"/>
  </w:num>
  <w:num w:numId="12">
    <w:abstractNumId w:val="0"/>
  </w:num>
  <w:num w:numId="13">
    <w:abstractNumId w:val="2"/>
  </w:num>
  <w:num w:numId="14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1"/>
  <w:embedSystemFonts/>
  <w:defaultTabStop w:val="708"/>
  <w:hyphenationZone w:val="425"/>
  <w:doNotHyphenateCaps/>
  <w:drawingGridHorizontalSpacing w:val="120"/>
  <w:displayHorizontalDrawingGridEvery w:val="2"/>
  <w:characterSpacingControl w:val="doNotCompress"/>
  <w:doNotValidateAgainstSchema/>
  <w:doNotDemarcateInvalidXml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175935"/>
    <w:rsid w:val="000459B0"/>
    <w:rsid w:val="00071C8B"/>
    <w:rsid w:val="00072845"/>
    <w:rsid w:val="00073452"/>
    <w:rsid w:val="0008189F"/>
    <w:rsid w:val="0008686F"/>
    <w:rsid w:val="00095AEF"/>
    <w:rsid w:val="000B4540"/>
    <w:rsid w:val="000D050A"/>
    <w:rsid w:val="000F2E2E"/>
    <w:rsid w:val="00103C6C"/>
    <w:rsid w:val="001041EF"/>
    <w:rsid w:val="0014430A"/>
    <w:rsid w:val="00151BCA"/>
    <w:rsid w:val="00173C66"/>
    <w:rsid w:val="00175935"/>
    <w:rsid w:val="001906D0"/>
    <w:rsid w:val="00196E23"/>
    <w:rsid w:val="001977FB"/>
    <w:rsid w:val="001D0472"/>
    <w:rsid w:val="001D125E"/>
    <w:rsid w:val="001D7928"/>
    <w:rsid w:val="001E4E5A"/>
    <w:rsid w:val="001F1513"/>
    <w:rsid w:val="00210C12"/>
    <w:rsid w:val="00224CE0"/>
    <w:rsid w:val="00252FAE"/>
    <w:rsid w:val="00285340"/>
    <w:rsid w:val="00287E2F"/>
    <w:rsid w:val="002C3AA2"/>
    <w:rsid w:val="00320980"/>
    <w:rsid w:val="0034352E"/>
    <w:rsid w:val="00386381"/>
    <w:rsid w:val="003A041B"/>
    <w:rsid w:val="003D674E"/>
    <w:rsid w:val="003E192A"/>
    <w:rsid w:val="003E71B7"/>
    <w:rsid w:val="003F38B3"/>
    <w:rsid w:val="0047211B"/>
    <w:rsid w:val="00475A11"/>
    <w:rsid w:val="00476043"/>
    <w:rsid w:val="004B0735"/>
    <w:rsid w:val="004C0AF7"/>
    <w:rsid w:val="004C4505"/>
    <w:rsid w:val="004D0FFC"/>
    <w:rsid w:val="004D78D0"/>
    <w:rsid w:val="004D7A59"/>
    <w:rsid w:val="0050622D"/>
    <w:rsid w:val="0053417F"/>
    <w:rsid w:val="00536B44"/>
    <w:rsid w:val="00541ADD"/>
    <w:rsid w:val="00552B71"/>
    <w:rsid w:val="00583710"/>
    <w:rsid w:val="00584FC1"/>
    <w:rsid w:val="005C53F1"/>
    <w:rsid w:val="00606678"/>
    <w:rsid w:val="006249C2"/>
    <w:rsid w:val="00624A23"/>
    <w:rsid w:val="0066751D"/>
    <w:rsid w:val="006825EC"/>
    <w:rsid w:val="00687D29"/>
    <w:rsid w:val="006A1930"/>
    <w:rsid w:val="006D4B17"/>
    <w:rsid w:val="006D4D90"/>
    <w:rsid w:val="006E5F06"/>
    <w:rsid w:val="006E73F6"/>
    <w:rsid w:val="00715171"/>
    <w:rsid w:val="00753592"/>
    <w:rsid w:val="00762B01"/>
    <w:rsid w:val="00771D29"/>
    <w:rsid w:val="007B3C01"/>
    <w:rsid w:val="007C116B"/>
    <w:rsid w:val="007C79C3"/>
    <w:rsid w:val="00803706"/>
    <w:rsid w:val="00814229"/>
    <w:rsid w:val="00816DEB"/>
    <w:rsid w:val="00820BBF"/>
    <w:rsid w:val="00861CA9"/>
    <w:rsid w:val="008626CD"/>
    <w:rsid w:val="0088411D"/>
    <w:rsid w:val="008868A1"/>
    <w:rsid w:val="00891DE6"/>
    <w:rsid w:val="008925EB"/>
    <w:rsid w:val="008C306E"/>
    <w:rsid w:val="008E07D5"/>
    <w:rsid w:val="008E497B"/>
    <w:rsid w:val="008F222D"/>
    <w:rsid w:val="008F7AB4"/>
    <w:rsid w:val="00904F5D"/>
    <w:rsid w:val="00913FC5"/>
    <w:rsid w:val="009206CC"/>
    <w:rsid w:val="00951939"/>
    <w:rsid w:val="00957EAA"/>
    <w:rsid w:val="00974246"/>
    <w:rsid w:val="009A49AC"/>
    <w:rsid w:val="009D499F"/>
    <w:rsid w:val="009F6007"/>
    <w:rsid w:val="00A26670"/>
    <w:rsid w:val="00A306D8"/>
    <w:rsid w:val="00A342DA"/>
    <w:rsid w:val="00A67415"/>
    <w:rsid w:val="00A846A9"/>
    <w:rsid w:val="00A85B8E"/>
    <w:rsid w:val="00A87C92"/>
    <w:rsid w:val="00AB7133"/>
    <w:rsid w:val="00AE25DD"/>
    <w:rsid w:val="00AE4DB9"/>
    <w:rsid w:val="00AF6792"/>
    <w:rsid w:val="00B13CFC"/>
    <w:rsid w:val="00B21A06"/>
    <w:rsid w:val="00B434C1"/>
    <w:rsid w:val="00B47E79"/>
    <w:rsid w:val="00BE7E49"/>
    <w:rsid w:val="00BF3C5C"/>
    <w:rsid w:val="00C9264E"/>
    <w:rsid w:val="00CB0C0F"/>
    <w:rsid w:val="00CD38F0"/>
    <w:rsid w:val="00CF4C19"/>
    <w:rsid w:val="00D23E97"/>
    <w:rsid w:val="00D33657"/>
    <w:rsid w:val="00D35DB5"/>
    <w:rsid w:val="00D5357D"/>
    <w:rsid w:val="00D6739B"/>
    <w:rsid w:val="00D67830"/>
    <w:rsid w:val="00DC23F0"/>
    <w:rsid w:val="00DC7900"/>
    <w:rsid w:val="00DC7FAB"/>
    <w:rsid w:val="00DD1CFD"/>
    <w:rsid w:val="00DF22CE"/>
    <w:rsid w:val="00E12ADE"/>
    <w:rsid w:val="00E3217C"/>
    <w:rsid w:val="00E42835"/>
    <w:rsid w:val="00E45FE5"/>
    <w:rsid w:val="00E71AFA"/>
    <w:rsid w:val="00E920C3"/>
    <w:rsid w:val="00EA243B"/>
    <w:rsid w:val="00EF1B7F"/>
    <w:rsid w:val="00F02C19"/>
    <w:rsid w:val="00F02E88"/>
    <w:rsid w:val="00F55EBD"/>
    <w:rsid w:val="00F83789"/>
    <w:rsid w:val="00FB2036"/>
    <w:rsid w:val="00FD0B4A"/>
    <w:rsid w:val="00FE1491"/>
    <w:rsid w:val="00FE1867"/>
    <w:rsid w:val="00FE4F3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sz w:val="22"/>
        <w:szCs w:val="22"/>
        <w:lang w:val="hu-HU" w:eastAsia="hu-HU" w:bidi="ar-SA"/>
      </w:rPr>
    </w:rPrDefault>
    <w:pPrDefault/>
  </w:docDefaults>
  <w:latentStyles w:defLockedState="1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locked="0" w:unhideWhenUsed="0"/>
    <w:lsdException w:name="No Spacing" w:locked="0" w:semiHidden="0" w:uiPriority="1" w:unhideWhenUsed="0" w:qFormat="1"/>
    <w:lsdException w:name="Light Shading" w:locked="0" w:semiHidden="0" w:uiPriority="60" w:unhideWhenUsed="0"/>
    <w:lsdException w:name="Light List" w:locked="0" w:semiHidden="0" w:uiPriority="61" w:unhideWhenUsed="0"/>
    <w:lsdException w:name="Light Grid" w:locked="0" w:semiHidden="0" w:uiPriority="62" w:unhideWhenUsed="0"/>
    <w:lsdException w:name="Medium Shading 1" w:locked="0" w:semiHidden="0" w:uiPriority="63" w:unhideWhenUsed="0"/>
    <w:lsdException w:name="Medium Shading 2" w:locked="0" w:semiHidden="0" w:uiPriority="64" w:unhideWhenUsed="0"/>
    <w:lsdException w:name="Medium List 1" w:locked="0" w:semiHidden="0" w:uiPriority="65" w:unhideWhenUsed="0"/>
    <w:lsdException w:name="Medium List 2" w:locked="0" w:semiHidden="0" w:uiPriority="66" w:unhideWhenUsed="0"/>
    <w:lsdException w:name="Medium Grid 1" w:locked="0" w:semiHidden="0" w:uiPriority="67" w:unhideWhenUsed="0"/>
    <w:lsdException w:name="Medium Grid 2" w:locked="0" w:semiHidden="0" w:uiPriority="68" w:unhideWhenUsed="0"/>
    <w:lsdException w:name="Medium Grid 3" w:locked="0" w:semiHidden="0" w:uiPriority="69" w:unhideWhenUsed="0"/>
    <w:lsdException w:name="Dark List" w:locked="0" w:semiHidden="0" w:uiPriority="70" w:unhideWhenUsed="0"/>
    <w:lsdException w:name="Colorful Shading" w:locked="0" w:semiHidden="0" w:uiPriority="71" w:unhideWhenUsed="0"/>
    <w:lsdException w:name="Colorful List" w:locked="0" w:semiHidden="0" w:uiPriority="72" w:unhideWhenUsed="0"/>
    <w:lsdException w:name="Colorful Grid" w:locked="0" w:semiHidden="0" w:uiPriority="73" w:unhideWhenUsed="0"/>
    <w:lsdException w:name="Light Shading Accent 1" w:locked="0" w:semiHidden="0" w:uiPriority="60" w:unhideWhenUsed="0"/>
    <w:lsdException w:name="Light List Accent 1" w:locked="0" w:semiHidden="0" w:uiPriority="61" w:unhideWhenUsed="0"/>
    <w:lsdException w:name="Light Grid Accent 1" w:locked="0" w:semiHidden="0" w:uiPriority="62" w:unhideWhenUsed="0"/>
    <w:lsdException w:name="Medium Shading 1 Accent 1" w:locked="0" w:semiHidden="0" w:uiPriority="63" w:unhideWhenUsed="0"/>
    <w:lsdException w:name="Medium Shading 2 Accent 1" w:locked="0" w:semiHidden="0" w:uiPriority="64" w:unhideWhenUsed="0"/>
    <w:lsdException w:name="Medium List 1 Accent 1" w:locked="0" w:semiHidden="0" w:uiPriority="65" w:unhideWhenUsed="0"/>
    <w:lsdException w:name="Revision" w:locked="0" w:unhideWhenUsed="0"/>
    <w:lsdException w:name="List Paragraph" w:locked="0" w:semiHidden="0" w:uiPriority="34" w:unhideWhenUsed="0" w:qFormat="1"/>
    <w:lsdException w:name="Quote" w:locked="0" w:semiHidden="0" w:uiPriority="29" w:unhideWhenUsed="0" w:qFormat="1"/>
    <w:lsdException w:name="Intense Quote" w:locked="0" w:semiHidden="0" w:uiPriority="30" w:unhideWhenUsed="0" w:qFormat="1"/>
    <w:lsdException w:name="Medium List 2 Accent 1" w:locked="0" w:semiHidden="0" w:uiPriority="66" w:unhideWhenUsed="0"/>
    <w:lsdException w:name="Medium Grid 1 Accent 1" w:locked="0" w:semiHidden="0" w:uiPriority="67" w:unhideWhenUsed="0"/>
    <w:lsdException w:name="Medium Grid 2 Accent 1" w:locked="0" w:semiHidden="0" w:uiPriority="68" w:unhideWhenUsed="0"/>
    <w:lsdException w:name="Medium Grid 3 Accent 1" w:locked="0" w:semiHidden="0" w:uiPriority="69" w:unhideWhenUsed="0"/>
    <w:lsdException w:name="Dark List Accent 1" w:locked="0" w:semiHidden="0" w:uiPriority="70" w:unhideWhenUsed="0"/>
    <w:lsdException w:name="Colorful Shading Accent 1" w:locked="0" w:semiHidden="0" w:uiPriority="71" w:unhideWhenUsed="0"/>
    <w:lsdException w:name="Colorful List Accent 1" w:locked="0" w:semiHidden="0" w:uiPriority="72" w:unhideWhenUsed="0"/>
    <w:lsdException w:name="Colorful Grid Accent 1" w:locked="0" w:semiHidden="0" w:uiPriority="73" w:unhideWhenUsed="0"/>
    <w:lsdException w:name="Light Shading Accent 2" w:locked="0" w:semiHidden="0" w:uiPriority="60" w:unhideWhenUsed="0"/>
    <w:lsdException w:name="Light List Accent 2" w:locked="0" w:semiHidden="0" w:uiPriority="61" w:unhideWhenUsed="0"/>
    <w:lsdException w:name="Light Grid Accent 2" w:locked="0" w:semiHidden="0" w:uiPriority="62" w:unhideWhenUsed="0"/>
    <w:lsdException w:name="Medium Shading 1 Accent 2" w:locked="0" w:semiHidden="0" w:uiPriority="63" w:unhideWhenUsed="0"/>
    <w:lsdException w:name="Medium Shading 2 Accent 2" w:locked="0" w:semiHidden="0" w:uiPriority="64" w:unhideWhenUsed="0"/>
    <w:lsdException w:name="Medium List 1 Accent 2" w:locked="0" w:semiHidden="0" w:uiPriority="65" w:unhideWhenUsed="0"/>
    <w:lsdException w:name="Medium List 2 Accent 2" w:locked="0" w:semiHidden="0" w:uiPriority="66" w:unhideWhenUsed="0"/>
    <w:lsdException w:name="Medium Grid 1 Accent 2" w:locked="0" w:semiHidden="0" w:uiPriority="67" w:unhideWhenUsed="0"/>
    <w:lsdException w:name="Medium Grid 2 Accent 2" w:locked="0" w:semiHidden="0" w:uiPriority="68" w:unhideWhenUsed="0"/>
    <w:lsdException w:name="Medium Grid 3 Accent 2" w:locked="0" w:semiHidden="0" w:uiPriority="69" w:unhideWhenUsed="0"/>
    <w:lsdException w:name="Dark List Accent 2" w:locked="0" w:semiHidden="0" w:uiPriority="70" w:unhideWhenUsed="0"/>
    <w:lsdException w:name="Colorful Shading Accent 2" w:locked="0" w:semiHidden="0" w:uiPriority="71" w:unhideWhenUsed="0"/>
    <w:lsdException w:name="Colorful List Accent 2" w:locked="0" w:semiHidden="0" w:uiPriority="72" w:unhideWhenUsed="0"/>
    <w:lsdException w:name="Colorful Grid Accent 2" w:locked="0" w:semiHidden="0" w:uiPriority="73" w:unhideWhenUsed="0"/>
    <w:lsdException w:name="Light Shading Accent 3" w:locked="0" w:semiHidden="0" w:uiPriority="60" w:unhideWhenUsed="0"/>
    <w:lsdException w:name="Light List Accent 3" w:locked="0" w:semiHidden="0" w:uiPriority="61" w:unhideWhenUsed="0"/>
    <w:lsdException w:name="Light Grid Accent 3" w:locked="0" w:semiHidden="0" w:uiPriority="62" w:unhideWhenUsed="0"/>
    <w:lsdException w:name="Medium Shading 1 Accent 3" w:locked="0" w:semiHidden="0" w:uiPriority="63" w:unhideWhenUsed="0"/>
    <w:lsdException w:name="Medium Shading 2 Accent 3" w:locked="0" w:semiHidden="0" w:uiPriority="64" w:unhideWhenUsed="0"/>
    <w:lsdException w:name="Medium List 1 Accent 3" w:locked="0" w:semiHidden="0" w:uiPriority="65" w:unhideWhenUsed="0"/>
    <w:lsdException w:name="Medium List 2 Accent 3" w:locked="0" w:semiHidden="0" w:uiPriority="66" w:unhideWhenUsed="0"/>
    <w:lsdException w:name="Medium Grid 1 Accent 3" w:locked="0" w:semiHidden="0" w:uiPriority="67" w:unhideWhenUsed="0"/>
    <w:lsdException w:name="Medium Grid 2 Accent 3" w:locked="0" w:semiHidden="0" w:uiPriority="68" w:unhideWhenUsed="0"/>
    <w:lsdException w:name="Medium Grid 3 Accent 3" w:locked="0" w:semiHidden="0" w:uiPriority="69" w:unhideWhenUsed="0"/>
    <w:lsdException w:name="Dark List Accent 3" w:locked="0" w:semiHidden="0" w:uiPriority="70" w:unhideWhenUsed="0"/>
    <w:lsdException w:name="Colorful Shading Accent 3" w:locked="0" w:semiHidden="0" w:uiPriority="71" w:unhideWhenUsed="0"/>
    <w:lsdException w:name="Colorful List Accent 3" w:locked="0" w:semiHidden="0" w:uiPriority="72" w:unhideWhenUsed="0"/>
    <w:lsdException w:name="Colorful Grid Accent 3" w:locked="0" w:semiHidden="0" w:uiPriority="73" w:unhideWhenUsed="0"/>
    <w:lsdException w:name="Light Shading Accent 4" w:locked="0" w:semiHidden="0" w:uiPriority="60" w:unhideWhenUsed="0"/>
    <w:lsdException w:name="Light List Accent 4" w:locked="0" w:semiHidden="0" w:uiPriority="61" w:unhideWhenUsed="0"/>
    <w:lsdException w:name="Light Grid Accent 4" w:locked="0" w:semiHidden="0" w:uiPriority="62" w:unhideWhenUsed="0"/>
    <w:lsdException w:name="Medium Shading 1 Accent 4" w:locked="0" w:semiHidden="0" w:uiPriority="63" w:unhideWhenUsed="0"/>
    <w:lsdException w:name="Medium Shading 2 Accent 4" w:locked="0" w:semiHidden="0" w:uiPriority="64" w:unhideWhenUsed="0"/>
    <w:lsdException w:name="Medium List 1 Accent 4" w:locked="0" w:semiHidden="0" w:uiPriority="65" w:unhideWhenUsed="0"/>
    <w:lsdException w:name="Medium List 2 Accent 4" w:locked="0" w:semiHidden="0" w:uiPriority="66" w:unhideWhenUsed="0"/>
    <w:lsdException w:name="Medium Grid 1 Accent 4" w:locked="0" w:semiHidden="0" w:uiPriority="67" w:unhideWhenUsed="0"/>
    <w:lsdException w:name="Medium Grid 2 Accent 4" w:locked="0" w:semiHidden="0" w:uiPriority="68" w:unhideWhenUsed="0"/>
    <w:lsdException w:name="Medium Grid 3 Accent 4" w:locked="0" w:semiHidden="0" w:uiPriority="69" w:unhideWhenUsed="0"/>
    <w:lsdException w:name="Dark List Accent 4" w:locked="0" w:semiHidden="0" w:uiPriority="70" w:unhideWhenUsed="0"/>
    <w:lsdException w:name="Colorful Shading Accent 4" w:locked="0" w:semiHidden="0" w:uiPriority="71" w:unhideWhenUsed="0"/>
    <w:lsdException w:name="Colorful List Accent 4" w:locked="0" w:semiHidden="0" w:uiPriority="72" w:unhideWhenUsed="0"/>
    <w:lsdException w:name="Colorful Grid Accent 4" w:locked="0" w:semiHidden="0" w:uiPriority="73" w:unhideWhenUsed="0"/>
    <w:lsdException w:name="Light Shading Accent 5" w:locked="0" w:semiHidden="0" w:uiPriority="60" w:unhideWhenUsed="0"/>
    <w:lsdException w:name="Light List Accent 5" w:locked="0" w:semiHidden="0" w:uiPriority="61" w:unhideWhenUsed="0"/>
    <w:lsdException w:name="Light Grid Accent 5" w:locked="0" w:semiHidden="0" w:uiPriority="62" w:unhideWhenUsed="0"/>
    <w:lsdException w:name="Medium Shading 1 Accent 5" w:locked="0" w:semiHidden="0" w:uiPriority="63" w:unhideWhenUsed="0"/>
    <w:lsdException w:name="Medium Shading 2 Accent 5" w:locked="0" w:semiHidden="0" w:uiPriority="64" w:unhideWhenUsed="0"/>
    <w:lsdException w:name="Medium List 1 Accent 5" w:locked="0" w:semiHidden="0" w:uiPriority="65" w:unhideWhenUsed="0"/>
    <w:lsdException w:name="Medium List 2 Accent 5" w:locked="0" w:semiHidden="0" w:uiPriority="66" w:unhideWhenUsed="0"/>
    <w:lsdException w:name="Medium Grid 1 Accent 5" w:locked="0" w:semiHidden="0" w:uiPriority="67" w:unhideWhenUsed="0"/>
    <w:lsdException w:name="Medium Grid 2 Accent 5" w:locked="0" w:semiHidden="0" w:uiPriority="68" w:unhideWhenUsed="0"/>
    <w:lsdException w:name="Medium Grid 3 Accent 5" w:locked="0" w:semiHidden="0" w:uiPriority="69" w:unhideWhenUsed="0"/>
    <w:lsdException w:name="Dark List Accent 5" w:locked="0" w:semiHidden="0" w:uiPriority="70" w:unhideWhenUsed="0"/>
    <w:lsdException w:name="Colorful Shading Accent 5" w:locked="0" w:semiHidden="0" w:uiPriority="71" w:unhideWhenUsed="0"/>
    <w:lsdException w:name="Colorful List Accent 5" w:locked="0" w:semiHidden="0" w:uiPriority="72" w:unhideWhenUsed="0"/>
    <w:lsdException w:name="Colorful Grid Accent 5" w:locked="0" w:semiHidden="0" w:uiPriority="73" w:unhideWhenUsed="0"/>
    <w:lsdException w:name="Light Shading Accent 6" w:locked="0" w:semiHidden="0" w:uiPriority="60" w:unhideWhenUsed="0"/>
    <w:lsdException w:name="Light List Accent 6" w:locked="0" w:semiHidden="0" w:uiPriority="61" w:unhideWhenUsed="0"/>
    <w:lsdException w:name="Light Grid Accent 6" w:locked="0" w:semiHidden="0" w:uiPriority="62" w:unhideWhenUsed="0"/>
    <w:lsdException w:name="Medium Shading 1 Accent 6" w:locked="0" w:semiHidden="0" w:uiPriority="63" w:unhideWhenUsed="0"/>
    <w:lsdException w:name="Medium Shading 2 Accent 6" w:locked="0" w:semiHidden="0" w:uiPriority="64" w:unhideWhenUsed="0"/>
    <w:lsdException w:name="Medium List 1 Accent 6" w:locked="0" w:semiHidden="0" w:uiPriority="65" w:unhideWhenUsed="0"/>
    <w:lsdException w:name="Medium List 2 Accent 6" w:locked="0" w:semiHidden="0" w:uiPriority="66" w:unhideWhenUsed="0"/>
    <w:lsdException w:name="Medium Grid 1 Accent 6" w:locked="0" w:semiHidden="0" w:uiPriority="67" w:unhideWhenUsed="0"/>
    <w:lsdException w:name="Medium Grid 2 Accent 6" w:locked="0" w:semiHidden="0" w:uiPriority="68" w:unhideWhenUsed="0"/>
    <w:lsdException w:name="Medium Grid 3 Accent 6" w:locked="0" w:semiHidden="0" w:uiPriority="69" w:unhideWhenUsed="0"/>
    <w:lsdException w:name="Dark List Accent 6" w:locked="0" w:semiHidden="0" w:uiPriority="70" w:unhideWhenUsed="0"/>
    <w:lsdException w:name="Colorful Shading Accent 6" w:locked="0" w:semiHidden="0" w:uiPriority="71" w:unhideWhenUsed="0"/>
    <w:lsdException w:name="Colorful List Accent 6" w:locked="0" w:semiHidden="0" w:uiPriority="72" w:unhideWhenUsed="0"/>
    <w:lsdException w:name="Colorful Grid Accent 6" w:locked="0" w:semiHidden="0" w:uiPriority="73" w:unhideWhenUsed="0"/>
    <w:lsdException w:name="Subtle Emphasis" w:locked="0" w:semiHidden="0" w:uiPriority="19" w:unhideWhenUsed="0" w:qFormat="1"/>
    <w:lsdException w:name="Intense Emphasis" w:locked="0" w:semiHidden="0" w:uiPriority="21" w:unhideWhenUsed="0" w:qFormat="1"/>
    <w:lsdException w:name="Subtle Reference" w:locked="0" w:semiHidden="0" w:uiPriority="31" w:unhideWhenUsed="0" w:qFormat="1"/>
    <w:lsdException w:name="Intense Reference" w:locked="0" w:semiHidden="0" w:uiPriority="32" w:unhideWhenUsed="0" w:qFormat="1"/>
    <w:lsdException w:name="Book Title" w:locked="0" w:semiHidden="0" w:uiPriority="33" w:unhideWhenUsed="0" w:qFormat="1"/>
    <w:lsdException w:name="Bibliography" w:locked="0" w:uiPriority="37"/>
    <w:lsdException w:name="TOC Heading" w:locked="0" w:uiPriority="39" w:qFormat="1"/>
  </w:latentStyles>
  <w:style w:type="paragraph" w:default="1" w:styleId="Normal">
    <w:name w:val="Normal"/>
    <w:qFormat/>
    <w:rsid w:val="00175935"/>
    <w:pPr>
      <w:autoSpaceDE w:val="0"/>
      <w:autoSpaceDN w:val="0"/>
    </w:pPr>
    <w:rPr>
      <w:sz w:val="20"/>
      <w:szCs w:val="20"/>
      <w:lang w:val="en-US"/>
    </w:rPr>
  </w:style>
  <w:style w:type="paragraph" w:styleId="Heading1">
    <w:name w:val="heading 1"/>
    <w:basedOn w:val="Normal"/>
    <w:next w:val="Normal"/>
    <w:link w:val="Heading1Char"/>
    <w:uiPriority w:val="99"/>
    <w:qFormat/>
    <w:rsid w:val="00820BBF"/>
    <w:pPr>
      <w:keepNext/>
      <w:numPr>
        <w:numId w:val="8"/>
      </w:numPr>
      <w:autoSpaceDE/>
      <w:autoSpaceDN/>
      <w:spacing w:before="240" w:after="60"/>
      <w:jc w:val="both"/>
      <w:outlineLvl w:val="0"/>
    </w:pPr>
    <w:rPr>
      <w:rFonts w:ascii="Arial" w:hAnsi="Arial" w:cs="Arial"/>
      <w:b/>
      <w:bCs/>
      <w:kern w:val="32"/>
      <w:sz w:val="32"/>
      <w:szCs w:val="32"/>
      <w:lang w:val="hu-HU"/>
    </w:rPr>
  </w:style>
  <w:style w:type="paragraph" w:styleId="Heading2">
    <w:name w:val="heading 2"/>
    <w:basedOn w:val="Normal"/>
    <w:next w:val="Normal"/>
    <w:link w:val="Heading2Char"/>
    <w:uiPriority w:val="99"/>
    <w:qFormat/>
    <w:rsid w:val="00820BBF"/>
    <w:pPr>
      <w:keepNext/>
      <w:numPr>
        <w:ilvl w:val="1"/>
        <w:numId w:val="8"/>
      </w:numPr>
      <w:autoSpaceDE/>
      <w:autoSpaceDN/>
      <w:spacing w:before="240" w:after="60"/>
      <w:jc w:val="both"/>
      <w:outlineLvl w:val="1"/>
    </w:pPr>
    <w:rPr>
      <w:rFonts w:ascii="Arial" w:hAnsi="Arial" w:cs="Arial"/>
      <w:b/>
      <w:bCs/>
      <w:sz w:val="28"/>
      <w:szCs w:val="28"/>
      <w:lang w:val="hu-HU"/>
    </w:rPr>
  </w:style>
  <w:style w:type="paragraph" w:styleId="Heading3">
    <w:name w:val="heading 3"/>
    <w:basedOn w:val="Heading1"/>
    <w:next w:val="Normal"/>
    <w:link w:val="Heading3Char"/>
    <w:uiPriority w:val="99"/>
    <w:qFormat/>
    <w:rsid w:val="00820BBF"/>
    <w:pPr>
      <w:numPr>
        <w:numId w:val="0"/>
      </w:numPr>
      <w:ind w:left="708"/>
      <w:outlineLvl w:val="2"/>
    </w:pPr>
    <w:rPr>
      <w:b w:val="0"/>
      <w:bCs w:val="0"/>
      <w:i/>
      <w:i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9"/>
    <w:qFormat/>
    <w:rsid w:val="00820BBF"/>
    <w:pPr>
      <w:keepNext/>
      <w:numPr>
        <w:ilvl w:val="3"/>
        <w:numId w:val="8"/>
      </w:numPr>
      <w:autoSpaceDE/>
      <w:autoSpaceDN/>
      <w:spacing w:before="240" w:after="60"/>
      <w:jc w:val="both"/>
      <w:outlineLvl w:val="3"/>
    </w:pPr>
    <w:rPr>
      <w:rFonts w:ascii="Arial" w:hAnsi="Arial" w:cs="Arial"/>
      <w:b/>
      <w:bCs/>
      <w:i/>
      <w:iCs/>
      <w:sz w:val="24"/>
      <w:szCs w:val="24"/>
      <w:lang w:val="hu-HU"/>
    </w:rPr>
  </w:style>
  <w:style w:type="paragraph" w:styleId="Heading5">
    <w:name w:val="heading 5"/>
    <w:basedOn w:val="Normal"/>
    <w:next w:val="Normal"/>
    <w:link w:val="Heading5Char"/>
    <w:uiPriority w:val="99"/>
    <w:qFormat/>
    <w:rsid w:val="00820BBF"/>
    <w:pPr>
      <w:numPr>
        <w:ilvl w:val="4"/>
        <w:numId w:val="8"/>
      </w:numPr>
      <w:autoSpaceDE/>
      <w:autoSpaceDN/>
      <w:spacing w:before="240" w:after="60"/>
      <w:jc w:val="both"/>
      <w:outlineLvl w:val="4"/>
    </w:pPr>
    <w:rPr>
      <w:rFonts w:ascii="Arial" w:hAnsi="Arial" w:cs="Arial"/>
      <w:b/>
      <w:bCs/>
      <w:sz w:val="24"/>
      <w:szCs w:val="24"/>
      <w:lang w:val="hu-HU"/>
    </w:rPr>
  </w:style>
  <w:style w:type="paragraph" w:styleId="Heading6">
    <w:name w:val="heading 6"/>
    <w:basedOn w:val="Normal"/>
    <w:next w:val="Normal"/>
    <w:link w:val="Heading6Char"/>
    <w:uiPriority w:val="99"/>
    <w:qFormat/>
    <w:rsid w:val="00820BBF"/>
    <w:pPr>
      <w:numPr>
        <w:ilvl w:val="5"/>
        <w:numId w:val="8"/>
      </w:numPr>
      <w:autoSpaceDE/>
      <w:autoSpaceDN/>
      <w:spacing w:before="240" w:after="60"/>
      <w:jc w:val="both"/>
      <w:outlineLvl w:val="5"/>
    </w:pPr>
    <w:rPr>
      <w:rFonts w:ascii="Arial" w:hAnsi="Arial" w:cs="Arial"/>
      <w:sz w:val="24"/>
      <w:szCs w:val="24"/>
      <w:lang w:val="hu-HU"/>
    </w:rPr>
  </w:style>
  <w:style w:type="paragraph" w:styleId="Heading7">
    <w:name w:val="heading 7"/>
    <w:basedOn w:val="Normal"/>
    <w:next w:val="Normal"/>
    <w:link w:val="Heading7Char"/>
    <w:uiPriority w:val="99"/>
    <w:qFormat/>
    <w:rsid w:val="00820BBF"/>
    <w:pPr>
      <w:numPr>
        <w:ilvl w:val="6"/>
        <w:numId w:val="8"/>
      </w:numPr>
      <w:autoSpaceDE/>
      <w:autoSpaceDN/>
      <w:spacing w:before="240" w:after="60"/>
      <w:jc w:val="both"/>
      <w:outlineLvl w:val="6"/>
    </w:pPr>
    <w:rPr>
      <w:rFonts w:ascii="Arial" w:hAnsi="Arial" w:cs="Arial"/>
      <w:sz w:val="24"/>
      <w:szCs w:val="24"/>
      <w:lang w:val="hu-HU"/>
    </w:rPr>
  </w:style>
  <w:style w:type="paragraph" w:styleId="Heading8">
    <w:name w:val="heading 8"/>
    <w:basedOn w:val="Normal"/>
    <w:next w:val="Normal"/>
    <w:link w:val="Heading8Char"/>
    <w:uiPriority w:val="99"/>
    <w:qFormat/>
    <w:rsid w:val="00820BBF"/>
    <w:pPr>
      <w:numPr>
        <w:ilvl w:val="7"/>
        <w:numId w:val="8"/>
      </w:numPr>
      <w:autoSpaceDE/>
      <w:autoSpaceDN/>
      <w:spacing w:before="240" w:after="60"/>
      <w:jc w:val="both"/>
      <w:outlineLvl w:val="7"/>
    </w:pPr>
    <w:rPr>
      <w:rFonts w:ascii="Arial" w:hAnsi="Arial" w:cs="Arial"/>
      <w:sz w:val="24"/>
      <w:szCs w:val="24"/>
      <w:lang w:val="hu-HU"/>
    </w:rPr>
  </w:style>
  <w:style w:type="paragraph" w:styleId="Heading9">
    <w:name w:val="heading 9"/>
    <w:basedOn w:val="Normal"/>
    <w:next w:val="Normal"/>
    <w:link w:val="Heading9Char"/>
    <w:uiPriority w:val="99"/>
    <w:qFormat/>
    <w:rsid w:val="00820BBF"/>
    <w:pPr>
      <w:numPr>
        <w:ilvl w:val="8"/>
        <w:numId w:val="8"/>
      </w:numPr>
      <w:autoSpaceDE/>
      <w:autoSpaceDN/>
      <w:spacing w:before="240" w:after="60"/>
      <w:jc w:val="both"/>
      <w:outlineLvl w:val="8"/>
    </w:pPr>
    <w:rPr>
      <w:rFonts w:ascii="Arial" w:hAnsi="Arial" w:cs="Arial"/>
      <w:sz w:val="24"/>
      <w:szCs w:val="24"/>
      <w:lang w:val="hu-HU"/>
    </w:rPr>
  </w:style>
  <w:style w:type="character" w:default="1" w:styleId="DefaultParagraphFont">
    <w:name w:val="Default Paragraph Font"/>
    <w:uiPriority w:val="99"/>
    <w:semiHidden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9"/>
    <w:locked/>
    <w:rsid w:val="00820BBF"/>
    <w:rPr>
      <w:rFonts w:ascii="Arial" w:hAnsi="Arial" w:cs="Arial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9"/>
    <w:locked/>
    <w:rsid w:val="00820BBF"/>
    <w:rPr>
      <w:rFonts w:ascii="Arial" w:hAnsi="Arial" w:cs="Arial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9"/>
    <w:locked/>
    <w:rsid w:val="00820BBF"/>
    <w:rPr>
      <w:rFonts w:ascii="Arial" w:hAnsi="Arial" w:cs="Arial"/>
      <w:i/>
      <w:iCs/>
      <w:kern w:val="32"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9"/>
    <w:locked/>
    <w:rsid w:val="00820BBF"/>
    <w:rPr>
      <w:rFonts w:ascii="Arial" w:hAnsi="Arial" w:cs="Arial"/>
      <w:b/>
      <w:bCs/>
      <w:i/>
      <w:i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9"/>
    <w:locked/>
    <w:rsid w:val="00820BBF"/>
    <w:rPr>
      <w:rFonts w:ascii="Arial" w:hAnsi="Arial" w:cs="Arial"/>
      <w:b/>
      <w:b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9"/>
    <w:locked/>
    <w:rsid w:val="00820BBF"/>
    <w:rPr>
      <w:rFonts w:ascii="Arial" w:hAnsi="Arial" w:cs="Arial"/>
      <w:sz w:val="22"/>
      <w:szCs w:val="22"/>
    </w:rPr>
  </w:style>
  <w:style w:type="character" w:customStyle="1" w:styleId="Heading7Char">
    <w:name w:val="Heading 7 Char"/>
    <w:basedOn w:val="DefaultParagraphFont"/>
    <w:link w:val="Heading7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9"/>
    <w:locked/>
    <w:rsid w:val="00820BBF"/>
    <w:rPr>
      <w:rFonts w:ascii="Arial" w:hAnsi="Arial" w:cs="Arial"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9"/>
    <w:locked/>
    <w:rsid w:val="00820BBF"/>
    <w:rPr>
      <w:rFonts w:ascii="Arial" w:hAnsi="Arial" w:cs="Arial"/>
      <w:sz w:val="22"/>
      <w:szCs w:val="22"/>
    </w:rPr>
  </w:style>
  <w:style w:type="paragraph" w:styleId="Subtitle">
    <w:name w:val="Subtitle"/>
    <w:basedOn w:val="Normal"/>
    <w:next w:val="Normal"/>
    <w:link w:val="SubtitleChar"/>
    <w:uiPriority w:val="99"/>
    <w:qFormat/>
    <w:rsid w:val="00820BBF"/>
    <w:pPr>
      <w:autoSpaceDE/>
      <w:autoSpaceDN/>
      <w:spacing w:after="60"/>
      <w:jc w:val="center"/>
      <w:outlineLvl w:val="1"/>
    </w:pPr>
    <w:rPr>
      <w:rFonts w:ascii="Cambria" w:hAnsi="Cambria" w:cs="Cambria"/>
      <w:sz w:val="24"/>
      <w:szCs w:val="24"/>
      <w:lang w:val="hu-HU"/>
    </w:rPr>
  </w:style>
  <w:style w:type="character" w:customStyle="1" w:styleId="SubtitleChar">
    <w:name w:val="Subtitle Char"/>
    <w:basedOn w:val="DefaultParagraphFont"/>
    <w:link w:val="Subtitle"/>
    <w:uiPriority w:val="99"/>
    <w:locked/>
    <w:rsid w:val="00820BBF"/>
    <w:rPr>
      <w:rFonts w:ascii="Cambria" w:hAnsi="Cambria" w:cs="Cambria"/>
      <w:sz w:val="24"/>
      <w:szCs w:val="24"/>
      <w:lang w:val="hu-HU" w:eastAsia="hu-HU"/>
    </w:rPr>
  </w:style>
  <w:style w:type="paragraph" w:styleId="ListParagraph">
    <w:name w:val="List Paragraph"/>
    <w:basedOn w:val="Normal"/>
    <w:uiPriority w:val="99"/>
    <w:qFormat/>
    <w:rsid w:val="00820BBF"/>
    <w:pPr>
      <w:autoSpaceDE/>
      <w:autoSpaceDN/>
      <w:ind w:left="708"/>
      <w:jc w:val="both"/>
    </w:pPr>
    <w:rPr>
      <w:rFonts w:ascii="Verdana" w:hAnsi="Verdana" w:cs="Verdana"/>
      <w:sz w:val="24"/>
      <w:szCs w:val="24"/>
      <w:lang w:val="hu-HU"/>
    </w:rPr>
  </w:style>
  <w:style w:type="paragraph" w:styleId="BodyText">
    <w:name w:val="Body Text"/>
    <w:basedOn w:val="Normal"/>
    <w:link w:val="BodyTextChar"/>
    <w:uiPriority w:val="99"/>
    <w:rsid w:val="00175935"/>
    <w:pPr>
      <w:jc w:val="both"/>
    </w:pPr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99"/>
    <w:locked/>
    <w:rsid w:val="00175935"/>
    <w:rPr>
      <w:sz w:val="24"/>
      <w:szCs w:val="24"/>
      <w:lang w:val="en-US"/>
    </w:rPr>
  </w:style>
  <w:style w:type="paragraph" w:customStyle="1" w:styleId="Default">
    <w:name w:val="Default"/>
    <w:uiPriority w:val="99"/>
    <w:rsid w:val="00175935"/>
    <w:pPr>
      <w:widowControl w:val="0"/>
      <w:autoSpaceDE w:val="0"/>
      <w:autoSpaceDN w:val="0"/>
    </w:pPr>
    <w:rPr>
      <w:sz w:val="24"/>
      <w:szCs w:val="24"/>
      <w:lang w:val="en-US"/>
    </w:rPr>
  </w:style>
  <w:style w:type="paragraph" w:styleId="HTMLPreformatted">
    <w:name w:val="HTML Preformatted"/>
    <w:basedOn w:val="Normal"/>
    <w:link w:val="HTMLPreformattedChar"/>
    <w:uiPriority w:val="99"/>
    <w:rsid w:val="00BF3C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autoSpaceDE/>
      <w:autoSpaceDN/>
    </w:pPr>
    <w:rPr>
      <w:rFonts w:ascii="Courier New" w:hAnsi="Courier New" w:cs="Courier New"/>
      <w:lang w:val="hu-HU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locked/>
    <w:rsid w:val="00BF3C5C"/>
    <w:rPr>
      <w:rFonts w:ascii="Courier New" w:hAnsi="Courier New" w:cs="Courier New"/>
    </w:rPr>
  </w:style>
  <w:style w:type="table" w:styleId="TableGrid">
    <w:name w:val="Table Grid"/>
    <w:basedOn w:val="TableNormal"/>
    <w:uiPriority w:val="99"/>
    <w:rsid w:val="009A49AC"/>
    <w:pPr>
      <w:autoSpaceDE w:val="0"/>
      <w:autoSpaceDN w:val="0"/>
    </w:pPr>
    <w:rPr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99"/>
    <w:semiHidden/>
    <w:rsid w:val="00D5357D"/>
    <w:pPr>
      <w:spacing w:after="100"/>
    </w:pPr>
  </w:style>
  <w:style w:type="character" w:styleId="Hyperlink">
    <w:name w:val="Hyperlink"/>
    <w:basedOn w:val="DefaultParagraphFont"/>
    <w:uiPriority w:val="99"/>
    <w:rsid w:val="00D5357D"/>
    <w:rPr>
      <w:color w:val="0000FF"/>
      <w:u w:val="single"/>
    </w:rPr>
  </w:style>
  <w:style w:type="paragraph" w:styleId="Footer">
    <w:name w:val="footer"/>
    <w:basedOn w:val="Normal"/>
    <w:link w:val="FooterChar"/>
    <w:uiPriority w:val="99"/>
    <w:rsid w:val="00FE1867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locked/>
    <w:rsid w:val="00FE1867"/>
    <w:rPr>
      <w:lang w:val="en-US"/>
    </w:rPr>
  </w:style>
  <w:style w:type="paragraph" w:customStyle="1" w:styleId="magyarazat">
    <w:name w:val="magyarazat"/>
    <w:basedOn w:val="Normal"/>
    <w:link w:val="magyarazatChar"/>
    <w:uiPriority w:val="99"/>
    <w:rsid w:val="00913FC5"/>
    <w:pPr>
      <w:autoSpaceDE/>
      <w:autoSpaceDN/>
    </w:pPr>
    <w:rPr>
      <w:i/>
      <w:iCs/>
      <w:color w:val="0000FF"/>
      <w:sz w:val="24"/>
      <w:szCs w:val="24"/>
      <w:lang w:val="hu-HU"/>
    </w:rPr>
  </w:style>
  <w:style w:type="character" w:customStyle="1" w:styleId="magyarazatChar">
    <w:name w:val="magyarazat Char"/>
    <w:basedOn w:val="DefaultParagraphFont"/>
    <w:link w:val="magyarazat"/>
    <w:uiPriority w:val="99"/>
    <w:locked/>
    <w:rsid w:val="00913FC5"/>
    <w:rPr>
      <w:i/>
      <w:iCs/>
      <w:color w:val="0000FF"/>
      <w:sz w:val="24"/>
      <w:szCs w:val="24"/>
    </w:rPr>
  </w:style>
  <w:style w:type="paragraph" w:styleId="Title">
    <w:name w:val="Title"/>
    <w:basedOn w:val="Normal"/>
    <w:next w:val="Normal"/>
    <w:link w:val="TitleChar"/>
    <w:uiPriority w:val="99"/>
    <w:qFormat/>
    <w:locked/>
    <w:rsid w:val="00913FC5"/>
    <w:pPr>
      <w:autoSpaceDE/>
      <w:autoSpaceDN/>
      <w:spacing w:before="240" w:after="60"/>
      <w:jc w:val="center"/>
      <w:outlineLvl w:val="0"/>
    </w:pPr>
    <w:rPr>
      <w:rFonts w:ascii="Cambria" w:hAnsi="Cambria" w:cs="Cambria"/>
      <w:b/>
      <w:bCs/>
      <w:kern w:val="28"/>
      <w:sz w:val="32"/>
      <w:szCs w:val="32"/>
      <w:lang w:val="hu-HU"/>
    </w:rPr>
  </w:style>
  <w:style w:type="character" w:customStyle="1" w:styleId="TitleChar">
    <w:name w:val="Title Char"/>
    <w:basedOn w:val="DefaultParagraphFont"/>
    <w:link w:val="Title"/>
    <w:uiPriority w:val="99"/>
    <w:locked/>
    <w:rsid w:val="00913FC5"/>
    <w:rPr>
      <w:rFonts w:ascii="Cambria" w:hAnsi="Cambria" w:cs="Cambria"/>
      <w:b/>
      <w:bCs/>
      <w:kern w:val="28"/>
      <w:sz w:val="32"/>
      <w:szCs w:val="32"/>
    </w:rPr>
  </w:style>
  <w:style w:type="paragraph" w:styleId="Header">
    <w:name w:val="header"/>
    <w:basedOn w:val="Normal"/>
    <w:link w:val="HeaderChar"/>
    <w:uiPriority w:val="99"/>
    <w:semiHidden/>
    <w:rsid w:val="00913FC5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locked/>
    <w:rsid w:val="00913FC5"/>
    <w:rPr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Normal_Wordconv.dotm</Template>
  <TotalTime>679</TotalTime>
  <Pages>5</Pages>
  <Words>350</Words>
  <Characters>2421</Characters>
  <Application>Microsoft Office Outlook</Application>
  <DocSecurity>0</DocSecurity>
  <Lines>0</Lines>
  <Paragraphs>0</Paragraphs>
  <ScaleCrop>false</ScaleCrop>
  <Company>iit</Company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bme</dc:creator>
  <cp:keywords/>
  <dc:description/>
  <cp:lastModifiedBy>tapir</cp:lastModifiedBy>
  <cp:revision>25</cp:revision>
  <cp:lastPrinted>2015-09-28T06:14:00Z</cp:lastPrinted>
  <dcterms:created xsi:type="dcterms:W3CDTF">2015-09-17T17:49:00Z</dcterms:created>
  <dcterms:modified xsi:type="dcterms:W3CDTF">2016-11-21T23:16:00Z</dcterms:modified>
</cp:coreProperties>
</file>